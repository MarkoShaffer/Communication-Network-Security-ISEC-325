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66D5B8" w14:textId="77777777" w:rsidR="00F433BD" w:rsidRDefault="00F433BD"/>
    <w:p w14:paraId="5B21DB05" w14:textId="77777777" w:rsidR="005C0ACE" w:rsidRDefault="005C0ACE"/>
    <w:p w14:paraId="3CDC2D3A" w14:textId="77777777" w:rsidR="005C0ACE" w:rsidRDefault="005C0ACE"/>
    <w:p w14:paraId="65BFDED0" w14:textId="77777777" w:rsidR="005C0ACE" w:rsidRDefault="005C0ACE"/>
    <w:bookmarkStart w:id="0" w:name="_Hlk63202857" w:displacedByCustomXml="next"/>
    <w:sdt>
      <w:sdtPr>
        <w:rPr>
          <w:rStyle w:val="TitleChar"/>
        </w:rPr>
        <w:id w:val="-87704854"/>
        <w:lock w:val="contentLocked"/>
        <w:placeholder>
          <w:docPart w:val="F40C5C1606AD4034A967648922434BC1"/>
        </w:placeholder>
        <w:group/>
      </w:sdtPr>
      <w:sdtEndPr>
        <w:rPr>
          <w:rStyle w:val="APA7-TitlePage-NormalChar"/>
          <w:rFonts w:eastAsiaTheme="minorHAnsi" w:cstheme="minorBidi"/>
          <w:b w:val="0"/>
          <w:spacing w:val="0"/>
          <w:kern w:val="0"/>
          <w:szCs w:val="22"/>
        </w:rPr>
      </w:sdtEndPr>
      <w:sdtContent>
        <w:sdt>
          <w:sdtPr>
            <w:rPr>
              <w:rStyle w:val="TitleChar"/>
            </w:rPr>
            <w:id w:val="-1572352324"/>
            <w:lock w:val="contentLocked"/>
            <w:placeholder>
              <w:docPart w:val="F40C5C1606AD4034A967648922434BC1"/>
            </w:placeholder>
            <w:group/>
          </w:sdtPr>
          <w:sdtEndPr>
            <w:rPr>
              <w:rStyle w:val="DefaultParagraphFont"/>
              <w:rFonts w:eastAsiaTheme="minorHAnsi" w:cstheme="minorBidi"/>
              <w:b w:val="0"/>
              <w:spacing w:val="0"/>
              <w:kern w:val="0"/>
              <w:szCs w:val="22"/>
            </w:rPr>
          </w:sdtEndPr>
          <w:sdtContent>
            <w:p w14:paraId="0CD3BC1D" w14:textId="73839DC3" w:rsidR="005C0ACE" w:rsidRDefault="00C71419" w:rsidP="00A80310">
              <w:pPr>
                <w:jc w:val="center"/>
                <w:rPr>
                  <w:b/>
                  <w:bCs/>
                </w:rPr>
              </w:pPr>
              <w:sdt>
                <w:sdtPr>
                  <w:alias w:val="APA 7 - Title"/>
                  <w:tag w:val="Title of Paper"/>
                  <w:id w:val="1616174063"/>
                  <w:lock w:val="sdtLocked"/>
                  <w:placeholder>
                    <w:docPart w:val="8B2FDA13FCAB4BEBAE128EEA357697B6"/>
                  </w:placeholder>
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<w15:color w:val="000000"/>
                  <w:text/>
                </w:sdtPr>
                <w:sdtContent>
                  <w:r w:rsidRPr="00C71419">
                    <w:t>Lab 07: Evading IDS</w:t>
                  </w:r>
                </w:sdtContent>
              </w:sdt>
              <w:bookmarkEnd w:id="0"/>
            </w:p>
            <w:p w14:paraId="31E46340" w14:textId="77777777" w:rsidR="00202553" w:rsidRDefault="00E50479" w:rsidP="005C0ACE">
              <w:pPr>
                <w:jc w:val="center"/>
              </w:pPr>
            </w:p>
          </w:sdtContent>
        </w:sdt>
        <w:sdt>
          <w:sdtPr>
            <w:rPr>
              <w:rStyle w:val="APA7-TitlePage-NormalChar"/>
            </w:rPr>
            <w:alias w:val="APA 7 - Author"/>
            <w:tag w:val="Author of Paper"/>
            <w:id w:val="719261555"/>
            <w:lock w:val="sdtContentLocked"/>
            <w:placeholder>
              <w:docPart w:val="E06F68C4AEF64D6CAD785B72DBD32886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15:color w:val="000000"/>
            <w:text/>
          </w:sdtPr>
          <w:sdtEndPr>
            <w:rPr>
              <w:rStyle w:val="APA7-TitlePage-NormalChar"/>
            </w:rPr>
          </w:sdtEndPr>
          <w:sdtContent>
            <w:p w14:paraId="21C0695D" w14:textId="77777777" w:rsidR="005C0ACE" w:rsidRDefault="005C0ACE" w:rsidP="005C0ACE">
              <w:pPr>
                <w:jc w:val="center"/>
              </w:pPr>
              <w:r w:rsidRPr="00274136">
                <w:rPr>
                  <w:rStyle w:val="APA7-TitlePage-NormalChar"/>
                </w:rPr>
                <w:t>Marko Shaffer</w:t>
              </w:r>
            </w:p>
          </w:sdtContent>
        </w:sdt>
        <w:sdt>
          <w:sdtPr>
            <w:rPr>
              <w:rStyle w:val="APA7-TitlePage-NormalChar"/>
            </w:rPr>
            <w:id w:val="1347523254"/>
            <w:lock w:val="contentLocked"/>
            <w:placeholder>
              <w:docPart w:val="F40C5C1606AD4034A967648922434BC1"/>
            </w:placeholder>
            <w:group/>
          </w:sdtPr>
          <w:sdtEndPr>
            <w:rPr>
              <w:rStyle w:val="DefaultParagraphFont"/>
            </w:rPr>
          </w:sdtEndPr>
          <w:sdtContent>
            <w:p w14:paraId="6D96E9D4" w14:textId="77777777" w:rsidR="005C0ACE" w:rsidRPr="00A56F9B" w:rsidRDefault="00E50479" w:rsidP="005C0ACE">
              <w:pPr>
                <w:jc w:val="center"/>
              </w:pPr>
              <w:sdt>
                <w:sdtPr>
                  <w:rPr>
                    <w:rStyle w:val="APA7-TitlePage-NormalChar"/>
                  </w:rPr>
                  <w:alias w:val="APA 7 - Department Name"/>
                  <w:tag w:val="Department Name of Paper"/>
                  <w:id w:val="1251772516"/>
                  <w:lock w:val="sdtLocked"/>
                  <w:placeholder>
                    <w:docPart w:val="F40C5C1606AD4034A967648922434BC1"/>
                  </w:placeholder>
                  <w15:color w:val="000000"/>
                </w:sdtPr>
                <w:sdtEndPr>
                  <w:rPr>
                    <w:rStyle w:val="APA7-TitlePage-NormalChar"/>
                  </w:rPr>
                </w:sdtEndPr>
                <w:sdtContent>
                  <w:r w:rsidR="00483D74">
                    <w:t>Information Security</w:t>
                  </w:r>
                </w:sdtContent>
              </w:sdt>
              <w:sdt>
                <w:sdtPr>
                  <w:rPr>
                    <w:rStyle w:val="APA7-TitlePage-NormalChar"/>
                  </w:rPr>
                  <w:alias w:val="APA 7 - School Name"/>
                  <w:tag w:val="School Name of Paper"/>
                  <w:id w:val="1790081614"/>
                  <w:lock w:val="sdtContentLocked"/>
                  <w:placeholder>
                    <w:docPart w:val="F40C5C1606AD4034A967648922434BC1"/>
                  </w:placeholder>
                  <w15:color w:val="000000"/>
                </w:sdtPr>
                <w:sdtEndPr>
                  <w:rPr>
                    <w:rStyle w:val="DefaultParagraphFont"/>
                  </w:rPr>
                </w:sdtEndPr>
                <w:sdtContent>
                  <w:r w:rsidR="00A56F9B" w:rsidRPr="00A56F9B">
                    <w:t xml:space="preserve">, </w:t>
                  </w:r>
                  <w:r w:rsidR="005C0ACE" w:rsidRPr="00A56F9B">
                    <w:t>Franklin University</w:t>
                  </w:r>
                </w:sdtContent>
              </w:sdt>
            </w:p>
          </w:sdtContent>
        </w:sdt>
        <w:sdt>
          <w:sdtPr>
            <w:rPr>
              <w:rStyle w:val="APA7-TitlePage-NormalChar"/>
            </w:rPr>
            <w:id w:val="1250312912"/>
            <w:lock w:val="contentLocked"/>
            <w:placeholder>
              <w:docPart w:val="F40C5C1606AD4034A967648922434BC1"/>
            </w:placeholder>
            <w:group/>
          </w:sdtPr>
          <w:sdtEndPr>
            <w:rPr>
              <w:rStyle w:val="DefaultParagraphFont"/>
            </w:rPr>
          </w:sdtEndPr>
          <w:sdtContent>
            <w:p w14:paraId="51954A13" w14:textId="77777777" w:rsidR="005C0ACE" w:rsidRPr="00A56F9B" w:rsidRDefault="00E50479" w:rsidP="005C0ACE">
              <w:pPr>
                <w:jc w:val="center"/>
              </w:pPr>
              <w:sdt>
                <w:sdtPr>
                  <w:rPr>
                    <w:rStyle w:val="APA7-TitlePage-NormalChar"/>
                  </w:rPr>
                  <w:alias w:val="APA 7 - Course Number"/>
                  <w:tag w:val="Course Number of Paper"/>
                  <w:id w:val="-1149819395"/>
                  <w:lock w:val="sdtLocked"/>
                  <w:placeholder>
                    <w:docPart w:val="F40C5C1606AD4034A967648922434BC1"/>
                  </w:placeholder>
                  <w15:color w:val="000000"/>
                </w:sdtPr>
                <w:sdtEndPr>
                  <w:rPr>
                    <w:rStyle w:val="APA7-TitlePage-NormalChar"/>
                  </w:rPr>
                </w:sdtEndPr>
                <w:sdtContent>
                  <w:r w:rsidR="00483D74">
                    <w:rPr>
                      <w:rStyle w:val="APA7-TitlePage-NormalChar"/>
                    </w:rPr>
                    <w:t>ISEC 325</w:t>
                  </w:r>
                </w:sdtContent>
              </w:sdt>
              <w:sdt>
                <w:sdtPr>
                  <w:rPr>
                    <w:rStyle w:val="APA7-TitlePage-NormalChar"/>
                  </w:rPr>
                  <w:id w:val="-1736305001"/>
                  <w:lock w:val="sdtContentLocked"/>
                  <w:placeholder>
                    <w:docPart w:val="F40C5C1606AD4034A967648922434BC1"/>
                  </w:placeholder>
                </w:sdtPr>
                <w:sdtEndPr>
                  <w:rPr>
                    <w:rStyle w:val="DefaultParagraphFont"/>
                  </w:rPr>
                </w:sdtEndPr>
                <w:sdtContent>
                  <w:r w:rsidR="005C0ACE" w:rsidRPr="00A56F9B">
                    <w:t>:</w:t>
                  </w:r>
                </w:sdtContent>
              </w:sdt>
              <w:r w:rsidR="005C0ACE" w:rsidRPr="00A56F9B">
                <w:t xml:space="preserve"> </w:t>
              </w:r>
              <w:sdt>
                <w:sdtPr>
                  <w:rPr>
                    <w:rStyle w:val="APA7-TitlePage-NormalChar"/>
                  </w:rPr>
                  <w:alias w:val="APA 7 - Course Name "/>
                  <w:tag w:val="Course Name of Paper"/>
                  <w:id w:val="-184911171"/>
                  <w:lock w:val="sdtLocked"/>
                  <w:placeholder>
                    <w:docPart w:val="F40C5C1606AD4034A967648922434BC1"/>
                  </w:placeholder>
                  <w15:color w:val="000000"/>
                </w:sdtPr>
                <w:sdtEndPr>
                  <w:rPr>
                    <w:rStyle w:val="APA7-TitlePage-NormalChar"/>
                  </w:rPr>
                </w:sdtEndPr>
                <w:sdtContent>
                  <w:r w:rsidR="00483D74" w:rsidRPr="00483D74">
                    <w:rPr>
                      <w:rStyle w:val="APA7-TitlePage-NormalChar"/>
                    </w:rPr>
                    <w:t>Comm/Network Security</w:t>
                  </w:r>
                </w:sdtContent>
              </w:sdt>
              <w:r w:rsidR="005C0ACE" w:rsidRPr="00A56F9B">
                <w:t xml:space="preserve"> </w:t>
              </w:r>
            </w:p>
          </w:sdtContent>
        </w:sdt>
        <w:p w14:paraId="67478FA5" w14:textId="77777777" w:rsidR="00483D74" w:rsidRPr="00234FBB" w:rsidRDefault="00E50479" w:rsidP="00483D74">
          <w:pPr>
            <w:jc w:val="center"/>
          </w:pPr>
          <w:sdt>
            <w:sdtPr>
              <w:alias w:val="Professor"/>
              <w:tag w:val="Professor"/>
              <w:id w:val="2101056202"/>
              <w:lock w:val="contentLocked"/>
              <w:placeholder>
                <w:docPart w:val="BAB30852D4FE4A4287BC9CDD37F15B6F"/>
              </w:placeholder>
              <w:showingPlcHdr/>
              <w15:color w:val="000000"/>
            </w:sdtPr>
            <w:sdtEndPr/>
            <w:sdtContent>
              <w:r w:rsidR="00483D74" w:rsidRPr="00234FBB">
                <w:rPr>
                  <w:rFonts w:cs="Times New Roman"/>
                  <w:szCs w:val="24"/>
                </w:rPr>
                <w:t xml:space="preserve">Professor </w:t>
              </w:r>
            </w:sdtContent>
          </w:sdt>
          <w:sdt>
            <w:sdtPr>
              <w:alias w:val="APA 7 - Instructor’s Name"/>
              <w:tag w:val="Instructor’s Name of Paper"/>
              <w:id w:val="571093856"/>
              <w:placeholder>
                <w:docPart w:val="84267AE88FAE438A802C7283A1D3C635"/>
              </w:placeholder>
              <w15:color w:val="000000"/>
            </w:sdtPr>
            <w:sdtEndPr/>
            <w:sdtContent>
              <w:r w:rsidR="00483D74" w:rsidRPr="00234FBB">
                <w:rPr>
                  <w:rFonts w:cs="Times New Roman"/>
                </w:rPr>
                <w:t>Rick Rozzell</w:t>
              </w:r>
            </w:sdtContent>
          </w:sdt>
        </w:p>
        <w:sdt>
          <w:sdtPr>
            <w:rPr>
              <w:rStyle w:val="APA7-TitlePage-NormalChar"/>
            </w:rPr>
            <w:alias w:val="APA 7 - Paper Due Date"/>
            <w:tag w:val="Due Date of Paper"/>
            <w:id w:val="1423917640"/>
            <w:lock w:val="sdtLocked"/>
            <w:placeholder>
              <w:docPart w:val="F40C5C1606AD4034A967648922434BC1"/>
            </w:placeholder>
            <w15:color w:val="000000"/>
          </w:sdtPr>
          <w:sdtEndPr>
            <w:rPr>
              <w:rStyle w:val="APA7-TitlePage-NormalChar"/>
            </w:rPr>
          </w:sdtEndPr>
          <w:sdtContent>
            <w:p w14:paraId="3F5E977D" w14:textId="7681A2E1" w:rsidR="005C0ACE" w:rsidRPr="00A56F9B" w:rsidRDefault="00C71419" w:rsidP="005C0ACE">
              <w:pPr>
                <w:jc w:val="center"/>
              </w:pPr>
              <w:r>
                <w:rPr>
                  <w:rStyle w:val="APA7-TitlePage-NormalChar"/>
                </w:rPr>
                <w:t>8</w:t>
              </w:r>
              <w:r w:rsidR="00483D74">
                <w:rPr>
                  <w:rStyle w:val="APA7-TitlePage-NormalChar"/>
                </w:rPr>
                <w:t xml:space="preserve"> / </w:t>
              </w:r>
              <w:r w:rsidR="00627985">
                <w:rPr>
                  <w:rStyle w:val="APA7-TitlePage-NormalChar"/>
                </w:rPr>
                <w:t>1</w:t>
              </w:r>
              <w:r w:rsidR="00483D74">
                <w:rPr>
                  <w:rStyle w:val="APA7-TitlePage-NormalChar"/>
                </w:rPr>
                <w:t xml:space="preserve"> / 2021</w:t>
              </w:r>
            </w:p>
          </w:sdtContent>
        </w:sdt>
      </w:sdtContent>
    </w:sdt>
    <w:p w14:paraId="2AE67B7D" w14:textId="77777777" w:rsidR="005C0ACE" w:rsidRDefault="005C0ACE">
      <w:pPr>
        <w:rPr>
          <w:u w:val="single"/>
        </w:rPr>
      </w:pPr>
      <w:r>
        <w:rPr>
          <w:u w:val="single"/>
        </w:rPr>
        <w:br w:type="page"/>
      </w:r>
    </w:p>
    <w:p w14:paraId="671C4585" w14:textId="6F61730F" w:rsidR="00C91157" w:rsidRPr="00AA291E" w:rsidRDefault="00E50479" w:rsidP="00AA291E">
      <w:pPr>
        <w:pStyle w:val="Heading1"/>
      </w:pPr>
      <w:sdt>
        <w:sdtPr>
          <w:rPr>
            <w:rStyle w:val="TitleChar"/>
            <w:rFonts w:eastAsiaTheme="minorHAnsi" w:cstheme="minorBidi"/>
            <w:b/>
            <w:spacing w:val="0"/>
            <w:kern w:val="0"/>
            <w:szCs w:val="22"/>
          </w:rPr>
          <w:alias w:val="APA 7 - Title"/>
          <w:tag w:val="Title of Paper"/>
          <w:id w:val="-1195226508"/>
          <w:lock w:val="contentLocked"/>
          <w:placeholder>
            <w:docPart w:val="C44EC93E5E42428FBDE1B8F0382B87CB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15:color w:val="000000"/>
          <w:text/>
        </w:sdtPr>
        <w:sdtEndPr>
          <w:rPr>
            <w:rStyle w:val="DefaultParagraphFont"/>
          </w:rPr>
        </w:sdtEndPr>
        <w:sdtContent>
          <w:r w:rsidR="00C71419">
            <w:rPr>
              <w:rStyle w:val="TitleChar"/>
              <w:rFonts w:eastAsiaTheme="minorHAnsi" w:cstheme="minorBidi"/>
              <w:b/>
              <w:spacing w:val="0"/>
              <w:kern w:val="0"/>
              <w:szCs w:val="22"/>
            </w:rPr>
            <w:t>Lab 07: Evading IDS</w:t>
          </w:r>
        </w:sdtContent>
      </w:sdt>
    </w:p>
    <w:p w14:paraId="06369A66" w14:textId="25AACE22" w:rsidR="00A5203B" w:rsidRPr="00143403" w:rsidRDefault="00AA291E" w:rsidP="00627985">
      <w:pPr>
        <w:pStyle w:val="Heading2"/>
        <w:numPr>
          <w:ilvl w:val="0"/>
          <w:numId w:val="0"/>
        </w:numPr>
      </w:pPr>
      <w:r w:rsidRPr="00AA291E">
        <w:t xml:space="preserve">Follow the instructions from </w:t>
      </w:r>
      <w:r w:rsidR="00C71419" w:rsidRPr="00C71419">
        <w:t>“Lab 07: Evading IDS.”</w:t>
      </w:r>
    </w:p>
    <w:p w14:paraId="692F2BFD" w14:textId="241A1491" w:rsidR="00A5203B" w:rsidRPr="001940A8" w:rsidRDefault="00A5203B" w:rsidP="001940A8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A5203B">
        <w:rPr>
          <w:rFonts w:ascii="Times New Roman" w:hAnsi="Times New Roman" w:cs="Times New Roman"/>
          <w:sz w:val="24"/>
          <w:szCs w:val="24"/>
        </w:rPr>
        <w:t xml:space="preserve">Note: For all of the screenshots in the </w:t>
      </w:r>
      <w:r w:rsidR="006F7CA7">
        <w:rPr>
          <w:rFonts w:ascii="Times New Roman" w:hAnsi="Times New Roman" w:cs="Times New Roman"/>
          <w:sz w:val="24"/>
          <w:szCs w:val="24"/>
        </w:rPr>
        <w:t>following</w:t>
      </w:r>
      <w:r w:rsidRPr="00A5203B">
        <w:rPr>
          <w:rFonts w:ascii="Times New Roman" w:hAnsi="Times New Roman" w:cs="Times New Roman"/>
          <w:sz w:val="24"/>
          <w:szCs w:val="24"/>
        </w:rPr>
        <w:t xml:space="preserve"> steps, make sure to include the entire browser window to show that you are logged in to Netlab.</w:t>
      </w:r>
    </w:p>
    <w:p w14:paraId="24C6457C" w14:textId="77777777" w:rsidR="00C71419" w:rsidRDefault="00C71419" w:rsidP="00C71419">
      <w:pPr>
        <w:pStyle w:val="Heading2"/>
      </w:pPr>
      <w:r>
        <w:t>Complete the steps in Section 1, “Initialize Network Monitoring Applications.”</w:t>
      </w:r>
    </w:p>
    <w:p w14:paraId="65646F7A" w14:textId="77777777" w:rsidR="00C71419" w:rsidRDefault="00C71419" w:rsidP="00C71419">
      <w:pPr>
        <w:pStyle w:val="Heading2"/>
      </w:pPr>
      <w:r>
        <w:t>Continue with Section 2, “Test IDS Results with Regular Nmap Scan,” and capture screenshots of the following:</w:t>
      </w:r>
    </w:p>
    <w:p w14:paraId="59157575" w14:textId="4402F90A" w:rsidR="00C71419" w:rsidRDefault="00C71419" w:rsidP="00C71419">
      <w:pPr>
        <w:pStyle w:val="Heading3"/>
      </w:pPr>
      <w:r>
        <w:t>Step 9 output.</w:t>
      </w:r>
    </w:p>
    <w:p w14:paraId="4118C3AF" w14:textId="6116721B" w:rsidR="00BC7564" w:rsidRPr="00BC7564" w:rsidRDefault="00BC7564" w:rsidP="00BC7564">
      <w:r w:rsidRPr="00BC7564">
        <w:drawing>
          <wp:inline distT="0" distB="0" distL="0" distR="0" wp14:anchorId="352457A1" wp14:editId="77088FEA">
            <wp:extent cx="6858000" cy="57270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2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7F70D" w14:textId="43AD3695" w:rsidR="00C71419" w:rsidRDefault="00C71419" w:rsidP="00C71419">
      <w:pPr>
        <w:pStyle w:val="Heading3"/>
      </w:pPr>
      <w:r>
        <w:t>Step 13 output</w:t>
      </w:r>
    </w:p>
    <w:p w14:paraId="6713D029" w14:textId="5DC8AA17" w:rsidR="00BC7564" w:rsidRPr="00BC7564" w:rsidRDefault="00BC7564" w:rsidP="00BC7564">
      <w:r w:rsidRPr="00BC7564">
        <w:drawing>
          <wp:inline distT="0" distB="0" distL="0" distR="0" wp14:anchorId="76321E4D" wp14:editId="51862D9D">
            <wp:extent cx="6858000" cy="57156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1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D76A2" w14:textId="77777777" w:rsidR="00C71419" w:rsidRDefault="00C71419" w:rsidP="00C71419">
      <w:pPr>
        <w:pStyle w:val="Heading2"/>
      </w:pPr>
      <w:r>
        <w:t>Continue with Section 4, “Test IDS Results with Decoy Scan,” and capture screenshots of the following:</w:t>
      </w:r>
    </w:p>
    <w:p w14:paraId="611CCE36" w14:textId="2390BC46" w:rsidR="00C71419" w:rsidRDefault="00C71419" w:rsidP="00C71419">
      <w:pPr>
        <w:pStyle w:val="Heading3"/>
        <w:numPr>
          <w:ilvl w:val="0"/>
          <w:numId w:val="22"/>
        </w:numPr>
      </w:pPr>
      <w:r>
        <w:t>Step 6 output</w:t>
      </w:r>
    </w:p>
    <w:p w14:paraId="029393EA" w14:textId="55482572" w:rsidR="00BC7564" w:rsidRPr="00BC7564" w:rsidRDefault="00BC7564" w:rsidP="00BC7564">
      <w:r w:rsidRPr="00BC7564">
        <w:drawing>
          <wp:inline distT="0" distB="0" distL="0" distR="0" wp14:anchorId="4BD1777B" wp14:editId="0B62D728">
            <wp:extent cx="6858000" cy="57594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5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D1A6" w14:textId="69E4D22D" w:rsidR="00C71419" w:rsidRDefault="00C71419" w:rsidP="00C71419">
      <w:pPr>
        <w:pStyle w:val="Heading3"/>
      </w:pPr>
      <w:r>
        <w:t>Step 10 output</w:t>
      </w:r>
    </w:p>
    <w:p w14:paraId="0A5FEE7B" w14:textId="321B4415" w:rsidR="00BC7564" w:rsidRPr="00BC7564" w:rsidRDefault="00BC7564" w:rsidP="00BC7564">
      <w:r w:rsidRPr="00BC7564">
        <w:drawing>
          <wp:inline distT="0" distB="0" distL="0" distR="0" wp14:anchorId="5B0FA588" wp14:editId="637EB806">
            <wp:extent cx="6858000" cy="57270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2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A9396" w14:textId="77777777" w:rsidR="00C71419" w:rsidRDefault="00C71419" w:rsidP="00C71419">
      <w:pPr>
        <w:pStyle w:val="Heading2"/>
      </w:pPr>
      <w:r>
        <w:t>Continue with Section 5, “Test IDS Results with Spoofed MAC Scan,” and capture screenshots of the following:</w:t>
      </w:r>
    </w:p>
    <w:p w14:paraId="44BCC9DE" w14:textId="114800DB" w:rsidR="00C71419" w:rsidRDefault="00C71419" w:rsidP="00C71419">
      <w:pPr>
        <w:pStyle w:val="Heading3"/>
        <w:numPr>
          <w:ilvl w:val="0"/>
          <w:numId w:val="23"/>
        </w:numPr>
      </w:pPr>
      <w:r>
        <w:t xml:space="preserve">Step 4 </w:t>
      </w:r>
      <w:proofErr w:type="spellStart"/>
      <w:r>
        <w:t>Snorby</w:t>
      </w:r>
      <w:proofErr w:type="spellEnd"/>
      <w:r>
        <w:t xml:space="preserve"> scan output</w:t>
      </w:r>
    </w:p>
    <w:p w14:paraId="1255870F" w14:textId="5BC320F6" w:rsidR="00A52834" w:rsidRPr="00A52834" w:rsidRDefault="00A52834" w:rsidP="00A52834">
      <w:r w:rsidRPr="00A52834">
        <w:drawing>
          <wp:inline distT="0" distB="0" distL="0" distR="0" wp14:anchorId="67D46D28" wp14:editId="62FC5328">
            <wp:extent cx="6858000" cy="57105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1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7DFE" w14:textId="6E9D08A8" w:rsidR="00BC7564" w:rsidRDefault="00BC7564" w:rsidP="00BC7564">
      <w:r w:rsidRPr="00BC7564">
        <w:lastRenderedPageBreak/>
        <w:drawing>
          <wp:inline distT="0" distB="0" distL="0" distR="0" wp14:anchorId="00A09C47" wp14:editId="747CB0F1">
            <wp:extent cx="6858000" cy="57556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5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1FFA8" w14:textId="00EB29D2" w:rsidR="00BC7564" w:rsidRPr="00BC7564" w:rsidRDefault="00BC7564" w:rsidP="00BC7564">
      <w:r w:rsidRPr="00BC7564">
        <w:lastRenderedPageBreak/>
        <w:drawing>
          <wp:inline distT="0" distB="0" distL="0" distR="0" wp14:anchorId="58B01BDA" wp14:editId="76686656">
            <wp:extent cx="6858000" cy="57581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5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2477" w14:textId="67DBA472" w:rsidR="00C71419" w:rsidRDefault="00C71419" w:rsidP="00C71419">
      <w:pPr>
        <w:pStyle w:val="Heading3"/>
      </w:pPr>
      <w:r>
        <w:lastRenderedPageBreak/>
        <w:t xml:space="preserve">Step 4 </w:t>
      </w:r>
      <w:proofErr w:type="spellStart"/>
      <w:r>
        <w:t>Squert</w:t>
      </w:r>
      <w:proofErr w:type="spellEnd"/>
      <w:r>
        <w:t xml:space="preserve"> output</w:t>
      </w:r>
    </w:p>
    <w:p w14:paraId="704088A5" w14:textId="001D9FA6" w:rsidR="00BC7564" w:rsidRPr="00BC7564" w:rsidRDefault="00BC7564" w:rsidP="00BC7564">
      <w:r w:rsidRPr="00BC7564">
        <w:drawing>
          <wp:inline distT="0" distB="0" distL="0" distR="0" wp14:anchorId="0B825476" wp14:editId="4D348542">
            <wp:extent cx="6858000" cy="572579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2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9A170" w14:textId="489D7D50" w:rsidR="00BC7564" w:rsidRPr="00BC7564" w:rsidRDefault="00BC7564" w:rsidP="00BC7564">
      <w:r w:rsidRPr="00BC7564">
        <w:lastRenderedPageBreak/>
        <w:drawing>
          <wp:inline distT="0" distB="0" distL="0" distR="0" wp14:anchorId="5CDD490B" wp14:editId="36B20E4E">
            <wp:extent cx="6858000" cy="5754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5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19969" w14:textId="2318A267" w:rsidR="00627985" w:rsidRDefault="00C71419" w:rsidP="00C71419">
      <w:pPr>
        <w:pStyle w:val="Heading2"/>
      </w:pPr>
      <w:r>
        <w:t xml:space="preserve">Summary and Reflection: In a few paragraphs, reflect on what you learned through this lab assignment. Was there anything surprising or unexpected? Was there anything worth investigating </w:t>
      </w:r>
      <w:proofErr w:type="spellStart"/>
      <w:r>
        <w:t>further?</w:t>
      </w:r>
      <w:r w:rsidR="00627985">
        <w:t>Summary</w:t>
      </w:r>
      <w:proofErr w:type="spellEnd"/>
      <w:r w:rsidR="00627985">
        <w:t xml:space="preserve"> and Reflection: In a few paragraphs, reflect on what you learned through this lab assignment. Was there anything surprising or unexpected? Was there anything worth investigating further?</w:t>
      </w:r>
    </w:p>
    <w:p w14:paraId="7F8413BF" w14:textId="77777777" w:rsidR="00EC1324" w:rsidRDefault="00CB5122" w:rsidP="00EC1324">
      <w:pPr>
        <w:ind w:left="720" w:firstLine="720"/>
      </w:pPr>
      <w:r>
        <w:t xml:space="preserve">In lab </w:t>
      </w:r>
      <w:r w:rsidR="00891353">
        <w:t xml:space="preserve">07 we learn evading IDS and monitoring using </w:t>
      </w:r>
      <w:proofErr w:type="spellStart"/>
      <w:r w:rsidR="00891353">
        <w:t>Sguil</w:t>
      </w:r>
      <w:proofErr w:type="spellEnd"/>
      <w:r w:rsidR="00891353">
        <w:t xml:space="preserve">, </w:t>
      </w:r>
      <w:proofErr w:type="spellStart"/>
      <w:r w:rsidR="00891353">
        <w:t>Squert</w:t>
      </w:r>
      <w:proofErr w:type="spellEnd"/>
      <w:r w:rsidR="00891353">
        <w:t xml:space="preserve">, and </w:t>
      </w:r>
      <w:proofErr w:type="spellStart"/>
      <w:r w:rsidR="00891353">
        <w:t>Snorby</w:t>
      </w:r>
      <w:proofErr w:type="spellEnd"/>
      <w:r w:rsidR="00891353">
        <w:t>.</w:t>
      </w:r>
      <w:r w:rsidR="00FF757A">
        <w:t xml:space="preserve"> </w:t>
      </w:r>
      <w:proofErr w:type="spellStart"/>
      <w:r w:rsidR="00FF757A" w:rsidRPr="00FF757A">
        <w:t>Sguil</w:t>
      </w:r>
      <w:proofErr w:type="spellEnd"/>
      <w:r w:rsidR="00FF757A" w:rsidRPr="00FF757A">
        <w:t xml:space="preserve"> is built by network security analysts for network security analysts</w:t>
      </w:r>
      <w:r w:rsidR="00FF757A">
        <w:t xml:space="preserve"> that </w:t>
      </w:r>
      <w:r w:rsidR="00FF757A" w:rsidRPr="00FF757A">
        <w:t>access</w:t>
      </w:r>
      <w:r w:rsidR="00FF757A">
        <w:t xml:space="preserve">es </w:t>
      </w:r>
      <w:proofErr w:type="spellStart"/>
      <w:r w:rsidR="00FF757A" w:rsidRPr="00FF757A">
        <w:t>realtime</w:t>
      </w:r>
      <w:proofErr w:type="spellEnd"/>
      <w:r w:rsidR="00FF757A" w:rsidRPr="00FF757A">
        <w:t xml:space="preserve"> events, session data, and raw packet captures</w:t>
      </w:r>
      <w:r w:rsidR="00FF757A">
        <w:t xml:space="preserve"> </w:t>
      </w:r>
      <w:r w:rsidR="00FF757A">
        <w:fldChar w:fldCharType="begin"/>
      </w:r>
      <w:r w:rsidR="00FF757A">
        <w:instrText xml:space="preserve"> ADDIN ZOTERO_ITEM CSL_CITATION {"citationID":"CVWuB3Ik","properties":{"formattedCitation":"({\\i{}Sguil - Open Source Network Security Monitoring}, n.d.)","plainCitation":"(Sguil - Open Source Network Security Monitoring, n.d.)","noteIndex":0},"citationItems":[{"id":214,"uris":["http://zotero.org/groups/4274864/items/TK3NUFYN"],"uri":["http://zotero.org/groups/4274864/items/TK3NUFYN"],"itemData":{"id":214,"type":"webpage","title":"Sguil - Open Source Network Security Monitoring","URL":"https://bammv.github.io/sguil/index.html","accessed":{"date-parts":[["2021",8,8]]}}}],"schema":"https://github.com/citation-style-language/schema/raw/master/csl-citation.json"} </w:instrText>
      </w:r>
      <w:r w:rsidR="00FF757A">
        <w:fldChar w:fldCharType="separate"/>
      </w:r>
      <w:r w:rsidR="00FF757A" w:rsidRPr="00FF757A">
        <w:rPr>
          <w:rFonts w:cs="Times New Roman"/>
          <w:szCs w:val="24"/>
        </w:rPr>
        <w:t>(</w:t>
      </w:r>
      <w:proofErr w:type="spellStart"/>
      <w:r w:rsidR="00FF757A" w:rsidRPr="00FF757A">
        <w:rPr>
          <w:rFonts w:cs="Times New Roman"/>
          <w:i/>
          <w:iCs/>
          <w:szCs w:val="24"/>
        </w:rPr>
        <w:t>Sguil</w:t>
      </w:r>
      <w:proofErr w:type="spellEnd"/>
      <w:r w:rsidR="00FF757A" w:rsidRPr="00FF757A">
        <w:rPr>
          <w:rFonts w:cs="Times New Roman"/>
          <w:i/>
          <w:iCs/>
          <w:szCs w:val="24"/>
        </w:rPr>
        <w:t xml:space="preserve"> - Open Source Network Security Monitoring</w:t>
      </w:r>
      <w:r w:rsidR="00FF757A" w:rsidRPr="00FF757A">
        <w:rPr>
          <w:rFonts w:cs="Times New Roman"/>
          <w:szCs w:val="24"/>
        </w:rPr>
        <w:t>, n.d.)</w:t>
      </w:r>
      <w:r w:rsidR="00FF757A">
        <w:fldChar w:fldCharType="end"/>
      </w:r>
      <w:r w:rsidR="00FF757A" w:rsidRPr="00FF757A">
        <w:t>.</w:t>
      </w:r>
      <w:r w:rsidR="00FF757A">
        <w:t xml:space="preserve"> </w:t>
      </w:r>
      <w:proofErr w:type="spellStart"/>
      <w:r w:rsidR="00FF757A" w:rsidRPr="00FF757A">
        <w:t>Squert</w:t>
      </w:r>
      <w:proofErr w:type="spellEnd"/>
      <w:r w:rsidR="00FF757A" w:rsidRPr="00FF757A">
        <w:t xml:space="preserve"> is a web application that query and view event data </w:t>
      </w:r>
      <w:r w:rsidR="00FF757A">
        <w:t>from</w:t>
      </w:r>
      <w:r w:rsidR="00FF757A" w:rsidRPr="00FF757A">
        <w:t xml:space="preserve"> </w:t>
      </w:r>
      <w:proofErr w:type="spellStart"/>
      <w:r w:rsidR="00FF757A" w:rsidRPr="00FF757A">
        <w:t>Sguil</w:t>
      </w:r>
      <w:proofErr w:type="spellEnd"/>
      <w:r w:rsidR="00FF757A" w:rsidRPr="00FF757A">
        <w:t xml:space="preserve"> database typically IDS alert data</w:t>
      </w:r>
      <w:r w:rsidR="00FF757A">
        <w:t xml:space="preserve"> </w:t>
      </w:r>
      <w:r w:rsidR="00FF757A">
        <w:fldChar w:fldCharType="begin"/>
      </w:r>
      <w:r w:rsidR="00FF757A">
        <w:instrText xml:space="preserve"> ADDIN ZOTERO_ITEM CSL_CITATION {"citationID":"kp3JaUAj","properties":{"formattedCitation":"({\\i{}The Squertproject}, n.d.)","plainCitation":"(The Squertproject, n.d.)","noteIndex":0},"citationItems":[{"id":216,"uris":["http://zotero.org/groups/4274864/items/4QPJ34D3"],"uri":["http://zotero.org/groups/4274864/items/4QPJ34D3"],"itemData":{"id":216,"type":"webpage","abstract":"Squert, Sguil, IDS, NSM, Network Security Monitoring, Link Graphs, Security Visualization","title":"The Squertproject","URL":"http://www.squertproject.org/home","accessed":{"date-parts":[["2021",8,8]]}}}],"schema":"https://github.com/citation-style-language/schema/raw/master/csl-citation.json"} </w:instrText>
      </w:r>
      <w:r w:rsidR="00FF757A">
        <w:fldChar w:fldCharType="separate"/>
      </w:r>
      <w:r w:rsidR="00FF757A" w:rsidRPr="00FF757A">
        <w:rPr>
          <w:rFonts w:cs="Times New Roman"/>
          <w:szCs w:val="24"/>
        </w:rPr>
        <w:t>(</w:t>
      </w:r>
      <w:r w:rsidR="00FF757A" w:rsidRPr="00FF757A">
        <w:rPr>
          <w:rFonts w:cs="Times New Roman"/>
          <w:i/>
          <w:iCs/>
          <w:szCs w:val="24"/>
        </w:rPr>
        <w:t xml:space="preserve">The </w:t>
      </w:r>
      <w:proofErr w:type="spellStart"/>
      <w:r w:rsidR="00FF757A" w:rsidRPr="00FF757A">
        <w:rPr>
          <w:rFonts w:cs="Times New Roman"/>
          <w:i/>
          <w:iCs/>
          <w:szCs w:val="24"/>
        </w:rPr>
        <w:lastRenderedPageBreak/>
        <w:t>Squertproject</w:t>
      </w:r>
      <w:proofErr w:type="spellEnd"/>
      <w:r w:rsidR="00FF757A" w:rsidRPr="00FF757A">
        <w:rPr>
          <w:rFonts w:cs="Times New Roman"/>
          <w:szCs w:val="24"/>
        </w:rPr>
        <w:t>, n.d.)</w:t>
      </w:r>
      <w:r w:rsidR="00FF757A">
        <w:fldChar w:fldCharType="end"/>
      </w:r>
      <w:r w:rsidR="00FF757A" w:rsidRPr="00FF757A">
        <w:t xml:space="preserve">. </w:t>
      </w:r>
      <w:proofErr w:type="spellStart"/>
      <w:r w:rsidR="00FF757A" w:rsidRPr="00FF757A">
        <w:t>Squert</w:t>
      </w:r>
      <w:proofErr w:type="spellEnd"/>
      <w:r w:rsidR="00FF757A" w:rsidRPr="00FF757A">
        <w:t xml:space="preserve"> is a tool that attempts to provide additional context to events through the use of metadata, time series representations and weighted and logically grouped result sets</w:t>
      </w:r>
      <w:r w:rsidR="00FF757A">
        <w:t xml:space="preserve"> </w:t>
      </w:r>
      <w:r w:rsidR="00FF757A">
        <w:fldChar w:fldCharType="begin"/>
      </w:r>
      <w:r w:rsidR="00FF757A">
        <w:instrText xml:space="preserve"> ADDIN ZOTERO_ITEM CSL_CITATION {"citationID":"cJX0QA8i","properties":{"formattedCitation":"({\\i{}The Squertproject}, n.d.)","plainCitation":"(The Squertproject, n.d.)","noteIndex":0},"citationItems":[{"id":216,"uris":["http://zotero.org/groups/4274864/items/4QPJ34D3"],"uri":["http://zotero.org/groups/4274864/items/4QPJ34D3"],"itemData":{"id":216,"type":"webpage","abstract":"Squert, Sguil, IDS, NSM, Network Security Monitoring, Link Graphs, Security Visualization","title":"The Squertproject","URL":"http://www.squertproject.org/home","accessed":{"date-parts":[["2021",8,8]]}}}],"schema":"https://github.com/citation-style-language/schema/raw/master/csl-citation.json"} </w:instrText>
      </w:r>
      <w:r w:rsidR="00FF757A">
        <w:fldChar w:fldCharType="separate"/>
      </w:r>
      <w:r w:rsidR="00FF757A" w:rsidRPr="00FF757A">
        <w:rPr>
          <w:rFonts w:cs="Times New Roman"/>
          <w:szCs w:val="24"/>
        </w:rPr>
        <w:t>(</w:t>
      </w:r>
      <w:r w:rsidR="00FF757A" w:rsidRPr="00FF757A">
        <w:rPr>
          <w:rFonts w:cs="Times New Roman"/>
          <w:i/>
          <w:iCs/>
          <w:szCs w:val="24"/>
        </w:rPr>
        <w:t xml:space="preserve">The </w:t>
      </w:r>
      <w:proofErr w:type="spellStart"/>
      <w:r w:rsidR="00FF757A" w:rsidRPr="00FF757A">
        <w:rPr>
          <w:rFonts w:cs="Times New Roman"/>
          <w:i/>
          <w:iCs/>
          <w:szCs w:val="24"/>
        </w:rPr>
        <w:t>Squertproject</w:t>
      </w:r>
      <w:proofErr w:type="spellEnd"/>
      <w:r w:rsidR="00FF757A" w:rsidRPr="00FF757A">
        <w:rPr>
          <w:rFonts w:cs="Times New Roman"/>
          <w:szCs w:val="24"/>
        </w:rPr>
        <w:t>, n.d.)</w:t>
      </w:r>
      <w:r w:rsidR="00FF757A">
        <w:fldChar w:fldCharType="end"/>
      </w:r>
      <w:r w:rsidR="00FF757A" w:rsidRPr="00FF757A">
        <w:t>.</w:t>
      </w:r>
      <w:r w:rsidR="00FF757A" w:rsidRPr="00FF757A">
        <w:t xml:space="preserve"> </w:t>
      </w:r>
      <w:proofErr w:type="spellStart"/>
      <w:r w:rsidR="00FF757A" w:rsidRPr="00FF757A">
        <w:t>Snorby</w:t>
      </w:r>
      <w:proofErr w:type="spellEnd"/>
      <w:r w:rsidR="00FF757A" w:rsidRPr="00FF757A">
        <w:t xml:space="preserve"> is a web GUI for managing your Snort system. The Snort daemon created in the last section will write all alerts to a Unified2 file, and Barnyard2 will process those alerts into a MySQL database. </w:t>
      </w:r>
      <w:proofErr w:type="spellStart"/>
      <w:r w:rsidR="00FF757A" w:rsidRPr="00FF757A">
        <w:t>Snorby</w:t>
      </w:r>
      <w:proofErr w:type="spellEnd"/>
      <w:r w:rsidR="00FF757A" w:rsidRPr="00FF757A">
        <w:t xml:space="preserve"> will let you browse, search, and profile those alerts from the database in </w:t>
      </w:r>
      <w:proofErr w:type="gramStart"/>
      <w:r w:rsidR="00FF757A" w:rsidRPr="00FF757A">
        <w:t>a</w:t>
      </w:r>
      <w:proofErr w:type="gramEnd"/>
      <w:r w:rsidR="00FF757A" w:rsidRPr="00FF757A">
        <w:t xml:space="preserve"> easy to view way.</w:t>
      </w:r>
      <w:r w:rsidR="00FF757A" w:rsidRPr="00FF757A">
        <w:t xml:space="preserve"> </w:t>
      </w:r>
      <w:r w:rsidR="00EC1324">
        <w:t>“</w:t>
      </w:r>
      <w:proofErr w:type="spellStart"/>
      <w:r w:rsidR="00FF757A" w:rsidRPr="00FF757A">
        <w:t>Snorby</w:t>
      </w:r>
      <w:proofErr w:type="spellEnd"/>
      <w:r w:rsidR="00FF757A" w:rsidRPr="00FF757A">
        <w:t xml:space="preserve"> is a modern Snort IDS frontend. The basic fundamental concepts behind </w:t>
      </w:r>
      <w:proofErr w:type="spellStart"/>
      <w:r w:rsidR="00FF757A" w:rsidRPr="00FF757A">
        <w:t>Snorby</w:t>
      </w:r>
      <w:proofErr w:type="spellEnd"/>
      <w:r w:rsidR="00FF757A" w:rsidRPr="00FF757A">
        <w:t xml:space="preserve"> are simplicity and power. The project goal is to create a free, open source and highly competitive application for network monitoring for both private and enterprise use</w:t>
      </w:r>
      <w:r w:rsidR="00EC1324">
        <w:t xml:space="preserve">” </w:t>
      </w:r>
      <w:r w:rsidR="00EC1324">
        <w:fldChar w:fldCharType="begin"/>
      </w:r>
      <w:r w:rsidR="00EC1324">
        <w:instrText xml:space="preserve"> ADDIN ZOTERO_ITEM CSL_CITATION {"citationID":"NVmLxXw1","properties":{"formattedCitation":"(Help Net Security, 2010)","plainCitation":"(Help Net Security, 2010)","noteIndex":0},"citationItems":[{"id":220,"uris":["http://zotero.org/groups/4274864/items/Z7RU5SZG"],"uri":["http://zotero.org/groups/4274864/items/Z7RU5SZG"],"itemData":{"id":220,"type":"post-weblog","abstract":"Snorby is a modern Snort IDS frontend. The basic fundamental concepts behind Snorby are simplicity and power. The project goal is to create a free, open","container-title":"Help Net Security","language":"en-US","title":"Snorby: Modern Snort IDS frontend","title-short":"Snorby","URL":"https://www.helpnetsecurity.com/2010/12/07/snorby-modern-snort-ids-frontend/","author":[{"literal":"Help Net Security"}],"accessed":{"date-parts":[["2021",8,8]]},"issued":{"date-parts":[["2010",12,7]]}}}],"schema":"https://github.com/citation-style-language/schema/raw/master/csl-citation.json"} </w:instrText>
      </w:r>
      <w:r w:rsidR="00EC1324">
        <w:fldChar w:fldCharType="separate"/>
      </w:r>
      <w:r w:rsidR="00EC1324" w:rsidRPr="00EC1324">
        <w:rPr>
          <w:rFonts w:cs="Times New Roman"/>
        </w:rPr>
        <w:t>(Help Net Security, 2010)</w:t>
      </w:r>
      <w:r w:rsidR="00EC1324">
        <w:fldChar w:fldCharType="end"/>
      </w:r>
      <w:r w:rsidR="00FF757A" w:rsidRPr="00FF757A">
        <w:t>.</w:t>
      </w:r>
      <w:r w:rsidR="00EC1324">
        <w:t xml:space="preserve"> </w:t>
      </w:r>
    </w:p>
    <w:p w14:paraId="05092744" w14:textId="3BE38D78" w:rsidR="00AA291E" w:rsidRDefault="00EC1324" w:rsidP="00EC1324">
      <w:pPr>
        <w:ind w:left="720" w:firstLine="720"/>
      </w:pPr>
      <w:r>
        <w:t xml:space="preserve">We then used kali to run </w:t>
      </w:r>
      <w:proofErr w:type="spellStart"/>
      <w:r>
        <w:t>nmap</w:t>
      </w:r>
      <w:proofErr w:type="spellEnd"/>
      <w:r>
        <w:t xml:space="preserve"> to run a </w:t>
      </w:r>
      <w:r w:rsidRPr="00EC1324">
        <w:t>fragmented packet scan</w:t>
      </w:r>
      <w:r>
        <w:t xml:space="preserve"> to locate open ports and services. </w:t>
      </w:r>
      <w:proofErr w:type="spellStart"/>
      <w:r w:rsidRPr="00EC1324">
        <w:t>Squert</w:t>
      </w:r>
      <w:proofErr w:type="spellEnd"/>
      <w:r w:rsidRPr="00EC1324">
        <w:t xml:space="preserve"> has found potential threats</w:t>
      </w:r>
      <w:r w:rsidRPr="00EC1324">
        <w:t xml:space="preserve"> </w:t>
      </w:r>
      <w:r>
        <w:rPr>
          <w:rFonts w:ascii="Calibri" w:hAnsi="Calibri" w:cs="Calibri"/>
          <w:szCs w:val="24"/>
        </w:rPr>
        <w:t xml:space="preserve">but </w:t>
      </w:r>
      <w:proofErr w:type="spellStart"/>
      <w:r>
        <w:rPr>
          <w:rFonts w:ascii="Calibri" w:hAnsi="Calibri" w:cs="Calibri"/>
          <w:szCs w:val="24"/>
        </w:rPr>
        <w:t>Snorby</w:t>
      </w:r>
      <w:proofErr w:type="spellEnd"/>
      <w:r>
        <w:rPr>
          <w:rFonts w:ascii="Calibri" w:hAnsi="Calibri" w:cs="Calibri"/>
          <w:szCs w:val="24"/>
        </w:rPr>
        <w:t xml:space="preserve"> or </w:t>
      </w:r>
      <w:proofErr w:type="spellStart"/>
      <w:r>
        <w:rPr>
          <w:rFonts w:ascii="Calibri" w:hAnsi="Calibri" w:cs="Calibri"/>
          <w:szCs w:val="24"/>
        </w:rPr>
        <w:t>S</w:t>
      </w:r>
      <w:r w:rsidR="00520968">
        <w:rPr>
          <w:rFonts w:ascii="Calibri" w:hAnsi="Calibri" w:cs="Calibri"/>
          <w:szCs w:val="24"/>
        </w:rPr>
        <w:t>g</w:t>
      </w:r>
      <w:r>
        <w:rPr>
          <w:rFonts w:ascii="Calibri" w:hAnsi="Calibri" w:cs="Calibri"/>
          <w:szCs w:val="24"/>
        </w:rPr>
        <w:t>uil</w:t>
      </w:r>
      <w:proofErr w:type="spellEnd"/>
      <w:r>
        <w:rPr>
          <w:rFonts w:ascii="Calibri" w:hAnsi="Calibri" w:cs="Calibri"/>
          <w:szCs w:val="24"/>
        </w:rPr>
        <w:t xml:space="preserve"> did not pick up any </w:t>
      </w:r>
      <w:proofErr w:type="spellStart"/>
      <w:r>
        <w:rPr>
          <w:rFonts w:ascii="Calibri" w:hAnsi="Calibri" w:cs="Calibri"/>
          <w:szCs w:val="24"/>
        </w:rPr>
        <w:t>theats</w:t>
      </w:r>
      <w:proofErr w:type="spellEnd"/>
      <w:r>
        <w:rPr>
          <w:rFonts w:ascii="Calibri" w:hAnsi="Calibri" w:cs="Calibri"/>
          <w:szCs w:val="24"/>
        </w:rPr>
        <w:t xml:space="preserve">. Then we move on testing with Decoy Scan threw the </w:t>
      </w:r>
      <w:proofErr w:type="spellStart"/>
      <w:r>
        <w:rPr>
          <w:rFonts w:ascii="Calibri" w:hAnsi="Calibri" w:cs="Calibri"/>
          <w:szCs w:val="24"/>
        </w:rPr>
        <w:t>nmap</w:t>
      </w:r>
      <w:proofErr w:type="spellEnd"/>
      <w:r>
        <w:rPr>
          <w:rFonts w:ascii="Calibri" w:hAnsi="Calibri" w:cs="Calibri"/>
          <w:szCs w:val="24"/>
        </w:rPr>
        <w:t xml:space="preserve"> command. This time </w:t>
      </w:r>
      <w:proofErr w:type="spellStart"/>
      <w:r>
        <w:rPr>
          <w:rFonts w:ascii="Calibri" w:hAnsi="Calibri" w:cs="Calibri"/>
          <w:szCs w:val="24"/>
        </w:rPr>
        <w:t>Squert</w:t>
      </w:r>
      <w:proofErr w:type="spellEnd"/>
      <w:r>
        <w:rPr>
          <w:rFonts w:ascii="Calibri" w:hAnsi="Calibri" w:cs="Calibri"/>
          <w:szCs w:val="24"/>
        </w:rPr>
        <w:t xml:space="preserve"> and </w:t>
      </w:r>
      <w:proofErr w:type="spellStart"/>
      <w:r>
        <w:rPr>
          <w:rFonts w:ascii="Calibri" w:hAnsi="Calibri" w:cs="Calibri"/>
          <w:szCs w:val="24"/>
        </w:rPr>
        <w:t>Snorby</w:t>
      </w:r>
      <w:proofErr w:type="spellEnd"/>
      <w:r>
        <w:rPr>
          <w:rFonts w:ascii="Calibri" w:hAnsi="Calibri" w:cs="Calibri"/>
          <w:szCs w:val="24"/>
        </w:rPr>
        <w:t xml:space="preserve"> both picked up on the </w:t>
      </w:r>
      <w:proofErr w:type="spellStart"/>
      <w:r>
        <w:rPr>
          <w:rFonts w:ascii="Calibri" w:hAnsi="Calibri" w:cs="Calibri"/>
          <w:szCs w:val="24"/>
        </w:rPr>
        <w:t>nmap</w:t>
      </w:r>
      <w:proofErr w:type="spellEnd"/>
      <w:r>
        <w:rPr>
          <w:rFonts w:ascii="Calibri" w:hAnsi="Calibri" w:cs="Calibri"/>
          <w:szCs w:val="24"/>
        </w:rPr>
        <w:t xml:space="preserve"> scans both the decoy IP address and the kali VM IP</w:t>
      </w:r>
      <w:r w:rsidR="00520968">
        <w:rPr>
          <w:rFonts w:ascii="Calibri" w:hAnsi="Calibri" w:cs="Calibri"/>
          <w:szCs w:val="24"/>
        </w:rPr>
        <w:t xml:space="preserve"> </w:t>
      </w:r>
      <w:r w:rsidR="00520968">
        <w:rPr>
          <w:rFonts w:ascii="Calibri" w:hAnsi="Calibri" w:cs="Calibri"/>
          <w:szCs w:val="24"/>
        </w:rPr>
        <w:t>address</w:t>
      </w:r>
      <w:r>
        <w:rPr>
          <w:rFonts w:ascii="Calibri" w:hAnsi="Calibri" w:cs="Calibri"/>
          <w:szCs w:val="24"/>
        </w:rPr>
        <w:t xml:space="preserve">. </w:t>
      </w:r>
      <w:proofErr w:type="spellStart"/>
      <w:r>
        <w:rPr>
          <w:rFonts w:ascii="Calibri" w:hAnsi="Calibri" w:cs="Calibri"/>
          <w:szCs w:val="24"/>
        </w:rPr>
        <w:t>S</w:t>
      </w:r>
      <w:r w:rsidR="00520968">
        <w:rPr>
          <w:rFonts w:ascii="Calibri" w:hAnsi="Calibri" w:cs="Calibri"/>
          <w:szCs w:val="24"/>
        </w:rPr>
        <w:t>g</w:t>
      </w:r>
      <w:r>
        <w:rPr>
          <w:rFonts w:ascii="Calibri" w:hAnsi="Calibri" w:cs="Calibri"/>
          <w:szCs w:val="24"/>
        </w:rPr>
        <w:t>uil</w:t>
      </w:r>
      <w:proofErr w:type="spellEnd"/>
      <w:r>
        <w:rPr>
          <w:rFonts w:ascii="Calibri" w:hAnsi="Calibri" w:cs="Calibri"/>
          <w:szCs w:val="24"/>
        </w:rPr>
        <w:t xml:space="preserve"> only picked up the </w:t>
      </w:r>
      <w:r w:rsidRPr="00EC1324">
        <w:rPr>
          <w:rFonts w:ascii="Calibri" w:hAnsi="Calibri" w:cs="Calibri"/>
          <w:szCs w:val="24"/>
        </w:rPr>
        <w:t xml:space="preserve">decoy IP </w:t>
      </w:r>
      <w:proofErr w:type="spellStart"/>
      <w:r w:rsidRPr="00EC1324">
        <w:rPr>
          <w:rFonts w:ascii="Calibri" w:hAnsi="Calibri" w:cs="Calibri"/>
          <w:szCs w:val="24"/>
        </w:rPr>
        <w:t>adrdress</w:t>
      </w:r>
      <w:proofErr w:type="spellEnd"/>
      <w:r>
        <w:rPr>
          <w:rFonts w:ascii="Calibri" w:hAnsi="Calibri" w:cs="Calibri"/>
          <w:szCs w:val="24"/>
        </w:rPr>
        <w:t xml:space="preserve">. Then we test a spoofed mac scan through </w:t>
      </w:r>
      <w:proofErr w:type="spellStart"/>
      <w:r w:rsidR="00520968">
        <w:rPr>
          <w:rFonts w:ascii="Calibri" w:hAnsi="Calibri" w:cs="Calibri"/>
          <w:szCs w:val="24"/>
        </w:rPr>
        <w:t>nmap</w:t>
      </w:r>
      <w:proofErr w:type="spellEnd"/>
      <w:r w:rsidR="00520968">
        <w:rPr>
          <w:rFonts w:ascii="Calibri" w:hAnsi="Calibri" w:cs="Calibri"/>
          <w:szCs w:val="24"/>
        </w:rPr>
        <w:t xml:space="preserve">. </w:t>
      </w:r>
      <w:r w:rsidR="00520968">
        <w:rPr>
          <w:rFonts w:ascii="Calibri" w:hAnsi="Calibri" w:cs="Calibri"/>
          <w:szCs w:val="24"/>
        </w:rPr>
        <w:t xml:space="preserve">This time </w:t>
      </w:r>
      <w:proofErr w:type="spellStart"/>
      <w:r w:rsidR="00520968">
        <w:rPr>
          <w:rFonts w:ascii="Calibri" w:hAnsi="Calibri" w:cs="Calibri"/>
          <w:szCs w:val="24"/>
        </w:rPr>
        <w:t>Squert</w:t>
      </w:r>
      <w:proofErr w:type="spellEnd"/>
      <w:r w:rsidR="00520968">
        <w:rPr>
          <w:rFonts w:ascii="Calibri" w:hAnsi="Calibri" w:cs="Calibri"/>
          <w:szCs w:val="24"/>
        </w:rPr>
        <w:t xml:space="preserve"> and </w:t>
      </w:r>
      <w:proofErr w:type="spellStart"/>
      <w:r w:rsidR="00520968">
        <w:rPr>
          <w:rFonts w:ascii="Calibri" w:hAnsi="Calibri" w:cs="Calibri"/>
          <w:szCs w:val="24"/>
        </w:rPr>
        <w:t>Snorby</w:t>
      </w:r>
      <w:proofErr w:type="spellEnd"/>
      <w:r w:rsidR="00520968">
        <w:rPr>
          <w:rFonts w:ascii="Calibri" w:hAnsi="Calibri" w:cs="Calibri"/>
          <w:szCs w:val="24"/>
        </w:rPr>
        <w:t xml:space="preserve"> both picked up on the </w:t>
      </w:r>
      <w:proofErr w:type="spellStart"/>
      <w:r w:rsidR="00520968">
        <w:rPr>
          <w:rFonts w:ascii="Calibri" w:hAnsi="Calibri" w:cs="Calibri"/>
          <w:szCs w:val="24"/>
        </w:rPr>
        <w:t>nmap</w:t>
      </w:r>
      <w:proofErr w:type="spellEnd"/>
      <w:r w:rsidR="00520968">
        <w:rPr>
          <w:rFonts w:ascii="Calibri" w:hAnsi="Calibri" w:cs="Calibri"/>
          <w:szCs w:val="24"/>
        </w:rPr>
        <w:t xml:space="preserve"> scans both the </w:t>
      </w:r>
      <w:r w:rsidR="00520968">
        <w:rPr>
          <w:rFonts w:ascii="Calibri" w:hAnsi="Calibri" w:cs="Calibri"/>
          <w:szCs w:val="24"/>
        </w:rPr>
        <w:t>spoofed mac</w:t>
      </w:r>
      <w:r w:rsidR="00520968">
        <w:rPr>
          <w:rFonts w:ascii="Calibri" w:hAnsi="Calibri" w:cs="Calibri"/>
          <w:szCs w:val="24"/>
        </w:rPr>
        <w:t xml:space="preserve"> IP address and the kali VM IP</w:t>
      </w:r>
      <w:r w:rsidR="00520968">
        <w:rPr>
          <w:rFonts w:ascii="Calibri" w:hAnsi="Calibri" w:cs="Calibri"/>
          <w:szCs w:val="24"/>
        </w:rPr>
        <w:t xml:space="preserve"> </w:t>
      </w:r>
      <w:r w:rsidR="00520968">
        <w:rPr>
          <w:rFonts w:ascii="Calibri" w:hAnsi="Calibri" w:cs="Calibri"/>
          <w:szCs w:val="24"/>
        </w:rPr>
        <w:t xml:space="preserve">address. </w:t>
      </w:r>
      <w:proofErr w:type="spellStart"/>
      <w:r w:rsidR="00520968">
        <w:rPr>
          <w:rFonts w:ascii="Calibri" w:hAnsi="Calibri" w:cs="Calibri"/>
          <w:szCs w:val="24"/>
        </w:rPr>
        <w:t>S</w:t>
      </w:r>
      <w:r w:rsidR="00520968">
        <w:rPr>
          <w:rFonts w:ascii="Calibri" w:hAnsi="Calibri" w:cs="Calibri"/>
          <w:szCs w:val="24"/>
        </w:rPr>
        <w:t>g</w:t>
      </w:r>
      <w:r w:rsidR="00520968">
        <w:rPr>
          <w:rFonts w:ascii="Calibri" w:hAnsi="Calibri" w:cs="Calibri"/>
          <w:szCs w:val="24"/>
        </w:rPr>
        <w:t>uil</w:t>
      </w:r>
      <w:proofErr w:type="spellEnd"/>
      <w:r w:rsidR="00520968">
        <w:rPr>
          <w:rFonts w:ascii="Calibri" w:hAnsi="Calibri" w:cs="Calibri"/>
          <w:szCs w:val="24"/>
        </w:rPr>
        <w:t xml:space="preserve"> only picked up the spoofed mac IP </w:t>
      </w:r>
      <w:proofErr w:type="spellStart"/>
      <w:r w:rsidR="00520968" w:rsidRPr="00EC1324">
        <w:rPr>
          <w:rFonts w:ascii="Calibri" w:hAnsi="Calibri" w:cs="Calibri"/>
          <w:szCs w:val="24"/>
        </w:rPr>
        <w:t>adrdress</w:t>
      </w:r>
      <w:proofErr w:type="spellEnd"/>
      <w:r w:rsidR="00520968">
        <w:rPr>
          <w:rFonts w:ascii="Calibri" w:hAnsi="Calibri" w:cs="Calibri"/>
          <w:szCs w:val="24"/>
        </w:rPr>
        <w:t>.</w:t>
      </w:r>
      <w:r w:rsidR="00520968">
        <w:rPr>
          <w:rFonts w:ascii="Calibri" w:hAnsi="Calibri" w:cs="Calibri"/>
          <w:szCs w:val="24"/>
        </w:rPr>
        <w:t xml:space="preserve"> The </w:t>
      </w:r>
      <w:proofErr w:type="spellStart"/>
      <w:r w:rsidR="00520968">
        <w:rPr>
          <w:rFonts w:ascii="Calibri" w:hAnsi="Calibri" w:cs="Calibri"/>
          <w:szCs w:val="24"/>
        </w:rPr>
        <w:t>resaults</w:t>
      </w:r>
      <w:proofErr w:type="spellEnd"/>
      <w:r w:rsidR="00520968">
        <w:rPr>
          <w:rFonts w:ascii="Calibri" w:hAnsi="Calibri" w:cs="Calibri"/>
          <w:szCs w:val="24"/>
        </w:rPr>
        <w:t xml:space="preserve"> were not surprising that each can be beat by </w:t>
      </w:r>
      <w:proofErr w:type="spellStart"/>
      <w:r w:rsidR="00520968">
        <w:rPr>
          <w:rFonts w:ascii="Calibri" w:hAnsi="Calibri" w:cs="Calibri"/>
          <w:szCs w:val="24"/>
        </w:rPr>
        <w:t>atleast</w:t>
      </w:r>
      <w:proofErr w:type="spellEnd"/>
      <w:r w:rsidR="00520968">
        <w:rPr>
          <w:rFonts w:ascii="Calibri" w:hAnsi="Calibri" w:cs="Calibri"/>
          <w:szCs w:val="24"/>
        </w:rPr>
        <w:t xml:space="preserve"> one method but combined at least one will pick the scan. Due to the fact that they cover each other holes. I also did not find that I had any question. </w:t>
      </w:r>
    </w:p>
    <w:p w14:paraId="7E42FC44" w14:textId="5C01CD30" w:rsidR="00B87221" w:rsidRDefault="009159EA" w:rsidP="00AA291E">
      <w:r>
        <w:br w:type="page"/>
      </w:r>
    </w:p>
    <w:sdt>
      <w:sdtPr>
        <w:rPr>
          <w:rStyle w:val="Heading1Char"/>
          <w:b/>
          <w:bCs/>
        </w:rPr>
        <w:id w:val="1678997525"/>
        <w:lock w:val="sdtContentLocked"/>
        <w:placeholder>
          <w:docPart w:val="F40C5C1606AD4034A967648922434BC1"/>
        </w:placeholder>
        <w:group/>
      </w:sdtPr>
      <w:sdtEndPr>
        <w:rPr>
          <w:rStyle w:val="DefaultParagraphFont"/>
          <w:b w:val="0"/>
          <w:bCs w:val="0"/>
        </w:rPr>
      </w:sdtEndPr>
      <w:sdtContent>
        <w:sdt>
          <w:sdtPr>
            <w:rPr>
              <w:rStyle w:val="Heading1Char"/>
            </w:rPr>
            <w:alias w:val="APA 7 - References"/>
            <w:tag w:val="References of Paper"/>
            <w:id w:val="-101735323"/>
            <w:lock w:val="sdtContentLocked"/>
            <w:placeholder>
              <w:docPart w:val="F40C5C1606AD4034A967648922434BC1"/>
            </w:placeholder>
            <w15:color w:val="000000"/>
          </w:sdtPr>
          <w:sdtEndPr>
            <w:rPr>
              <w:rStyle w:val="Heading1Char"/>
            </w:rPr>
          </w:sdtEndPr>
          <w:sdtContent>
            <w:p w14:paraId="6AD4AF6B" w14:textId="77777777" w:rsidR="00D854F9" w:rsidRDefault="008D2B2D" w:rsidP="00AA291E">
              <w:pPr>
                <w:pStyle w:val="Heading1"/>
                <w:rPr>
                  <w:rStyle w:val="Heading1Char"/>
                </w:rPr>
              </w:pPr>
              <w:r w:rsidRPr="00AA291E">
                <w:rPr>
                  <w:rStyle w:val="Heading1Char"/>
                  <w:b/>
                  <w:bCs/>
                </w:rPr>
                <w:t>References</w:t>
              </w:r>
            </w:p>
          </w:sdtContent>
        </w:sdt>
        <w:sdt>
          <w:sdtPr>
            <w:rPr>
              <w:rStyle w:val="APA7SourcesChar"/>
            </w:rPr>
            <w:alias w:val="APA 7 - Sources "/>
            <w:tag w:val="Sources of Paper"/>
            <w:id w:val="-248577404"/>
            <w:lock w:val="sdtLocked"/>
            <w:placeholder>
              <w:docPart w:val="C0CB8DC97E7B4AB5AE1722BA42F7C101"/>
            </w:placeholder>
            <w15:color w:val="000000"/>
          </w:sdtPr>
          <w:sdtEndPr>
            <w:rPr>
              <w:rStyle w:val="DefaultParagraphFont"/>
            </w:rPr>
          </w:sdtEndPr>
          <w:sdtContent>
            <w:p w14:paraId="1D9156C7" w14:textId="77777777" w:rsidR="00AA388E" w:rsidRPr="00AA388E" w:rsidRDefault="00AA388E" w:rsidP="00AA388E">
              <w:pPr>
                <w:pStyle w:val="Bibliography"/>
                <w:rPr>
                  <w:rFonts w:cs="Times New Roman"/>
                </w:rPr>
              </w:pPr>
              <w:r>
                <w:rPr>
                  <w:rStyle w:val="APA7SourcesChar"/>
                </w:rPr>
                <w:fldChar w:fldCharType="begin"/>
              </w:r>
              <w:r>
                <w:rPr>
                  <w:rStyle w:val="APA7SourcesChar"/>
                </w:rPr>
                <w:instrText xml:space="preserve"> ADDIN ZOTERO_BIBL {"uncited":[],"omitted":[],"custom":[]} CSL_BIBLIOGRAPHY </w:instrText>
              </w:r>
              <w:r>
                <w:rPr>
                  <w:rStyle w:val="APA7SourcesChar"/>
                </w:rPr>
                <w:fldChar w:fldCharType="separate"/>
              </w:r>
              <w:r w:rsidRPr="00AA388E">
                <w:rPr>
                  <w:rFonts w:cs="Times New Roman"/>
                </w:rPr>
                <w:t xml:space="preserve">Help Net Security. (2010, December 7). </w:t>
              </w:r>
              <w:proofErr w:type="spellStart"/>
              <w:r w:rsidRPr="00AA388E">
                <w:rPr>
                  <w:rFonts w:cs="Times New Roman"/>
                </w:rPr>
                <w:t>Snorby</w:t>
              </w:r>
              <w:proofErr w:type="spellEnd"/>
              <w:r w:rsidRPr="00AA388E">
                <w:rPr>
                  <w:rFonts w:cs="Times New Roman"/>
                </w:rPr>
                <w:t xml:space="preserve">: Modern Snort IDS frontend. </w:t>
              </w:r>
              <w:r w:rsidRPr="00AA388E">
                <w:rPr>
                  <w:rFonts w:cs="Times New Roman"/>
                  <w:i/>
                  <w:iCs/>
                </w:rPr>
                <w:t>Help Net Security</w:t>
              </w:r>
              <w:r w:rsidRPr="00AA388E">
                <w:rPr>
                  <w:rFonts w:cs="Times New Roman"/>
                </w:rPr>
                <w:t>. https://www.helpnetsecurity.com/2010/12/07/snorby-modern-snort-ids-frontend/</w:t>
              </w:r>
            </w:p>
            <w:p w14:paraId="6BBADA65" w14:textId="77777777" w:rsidR="00AA388E" w:rsidRPr="00AA388E" w:rsidRDefault="00AA388E" w:rsidP="00AA388E">
              <w:pPr>
                <w:pStyle w:val="Bibliography"/>
                <w:rPr>
                  <w:rFonts w:cs="Times New Roman"/>
                </w:rPr>
              </w:pPr>
              <w:proofErr w:type="spellStart"/>
              <w:r w:rsidRPr="00AA388E">
                <w:rPr>
                  <w:rFonts w:cs="Times New Roman"/>
                  <w:i/>
                  <w:iCs/>
                </w:rPr>
                <w:t>Sguil</w:t>
              </w:r>
              <w:proofErr w:type="spellEnd"/>
              <w:r w:rsidRPr="00AA388E">
                <w:rPr>
                  <w:rFonts w:cs="Times New Roman"/>
                  <w:i/>
                  <w:iCs/>
                </w:rPr>
                <w:t>—</w:t>
              </w:r>
              <w:proofErr w:type="gramStart"/>
              <w:r w:rsidRPr="00AA388E">
                <w:rPr>
                  <w:rFonts w:cs="Times New Roman"/>
                  <w:i/>
                  <w:iCs/>
                </w:rPr>
                <w:t>Open Source</w:t>
              </w:r>
              <w:proofErr w:type="gramEnd"/>
              <w:r w:rsidRPr="00AA388E">
                <w:rPr>
                  <w:rFonts w:cs="Times New Roman"/>
                  <w:i/>
                  <w:iCs/>
                </w:rPr>
                <w:t xml:space="preserve"> Network Security Monitoring</w:t>
              </w:r>
              <w:r w:rsidRPr="00AA388E">
                <w:rPr>
                  <w:rFonts w:cs="Times New Roman"/>
                </w:rPr>
                <w:t>. (n.d.). Retrieved August 8, 2021, from https://bammv.github.io/sguil/index.html</w:t>
              </w:r>
            </w:p>
            <w:p w14:paraId="7A59472E" w14:textId="77777777" w:rsidR="00AA388E" w:rsidRPr="00AA388E" w:rsidRDefault="00AA388E" w:rsidP="00AA388E">
              <w:pPr>
                <w:pStyle w:val="Bibliography"/>
                <w:rPr>
                  <w:rFonts w:cs="Times New Roman"/>
                </w:rPr>
              </w:pPr>
              <w:r w:rsidRPr="00AA388E">
                <w:rPr>
                  <w:rFonts w:cs="Times New Roman"/>
                  <w:i/>
                  <w:iCs/>
                </w:rPr>
                <w:t xml:space="preserve">The </w:t>
              </w:r>
              <w:proofErr w:type="spellStart"/>
              <w:r w:rsidRPr="00AA388E">
                <w:rPr>
                  <w:rFonts w:cs="Times New Roman"/>
                  <w:i/>
                  <w:iCs/>
                </w:rPr>
                <w:t>Squertproject</w:t>
              </w:r>
              <w:proofErr w:type="spellEnd"/>
              <w:r w:rsidRPr="00AA388E">
                <w:rPr>
                  <w:rFonts w:cs="Times New Roman"/>
                </w:rPr>
                <w:t>. (n.d.). Retrieved August 8, 2021, from http://www.squertproject.org/home</w:t>
              </w:r>
            </w:p>
            <w:p w14:paraId="235D5B78" w14:textId="5D7356D6" w:rsidR="00172A57" w:rsidRPr="00172A57" w:rsidRDefault="00AA388E" w:rsidP="00172A57">
              <w:pPr>
                <w:pStyle w:val="Bibliography"/>
                <w:rPr>
                  <w:rFonts w:cs="Times New Roman"/>
                </w:rPr>
              </w:pPr>
              <w:r>
                <w:rPr>
                  <w:rStyle w:val="APA7SourcesChar"/>
                </w:rPr>
                <w:fldChar w:fldCharType="end"/>
              </w:r>
            </w:p>
            <w:p w14:paraId="7C5A794E" w14:textId="3AE6DE06" w:rsidR="00B87221" w:rsidRPr="005C73EA" w:rsidRDefault="00E50479" w:rsidP="00172A57">
              <w:pPr>
                <w:ind w:left="540" w:hanging="480"/>
              </w:pPr>
            </w:p>
          </w:sdtContent>
        </w:sdt>
        <w:p w14:paraId="35EC92A8" w14:textId="77777777" w:rsidR="00B87221" w:rsidRPr="008C64B3" w:rsidRDefault="00E50479" w:rsidP="008C64B3">
          <w:pPr>
            <w:pStyle w:val="APA7-TitlePage-Normal"/>
          </w:pPr>
        </w:p>
      </w:sdtContent>
    </w:sdt>
    <w:sectPr w:rsidR="00B87221" w:rsidRPr="008C64B3" w:rsidSect="004B274F">
      <w:headerReference w:type="default" r:id="rId17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55EB20" w14:textId="77777777" w:rsidR="00E50479" w:rsidRDefault="00E50479" w:rsidP="005C0ACE">
      <w:pPr>
        <w:spacing w:line="240" w:lineRule="auto"/>
      </w:pPr>
      <w:r>
        <w:separator/>
      </w:r>
    </w:p>
  </w:endnote>
  <w:endnote w:type="continuationSeparator" w:id="0">
    <w:p w14:paraId="0F1119DF" w14:textId="77777777" w:rsidR="00E50479" w:rsidRDefault="00E50479" w:rsidP="005C0AC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F62DF8" w14:textId="77777777" w:rsidR="00E50479" w:rsidRDefault="00E50479" w:rsidP="005C0ACE">
      <w:pPr>
        <w:spacing w:line="240" w:lineRule="auto"/>
      </w:pPr>
      <w:r>
        <w:separator/>
      </w:r>
    </w:p>
  </w:footnote>
  <w:footnote w:type="continuationSeparator" w:id="0">
    <w:p w14:paraId="5CEB9E88" w14:textId="77777777" w:rsidR="00E50479" w:rsidRDefault="00E50479" w:rsidP="005C0AC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81632767"/>
      <w:lock w:val="sdtContentLocked"/>
      <w:placeholder>
        <w:docPart w:val="8B2FDA13FCAB4BEBAE128EEA357697B6"/>
      </w:placeholder>
      <w:group/>
    </w:sdtPr>
    <w:sdtEndPr>
      <w:rPr>
        <w:noProof/>
      </w:rPr>
    </w:sdtEndPr>
    <w:sdtContent>
      <w:sdt>
        <w:sdtPr>
          <w:id w:val="1308740290"/>
          <w:docPartObj>
            <w:docPartGallery w:val="Page Numbers (Top of Page)"/>
            <w:docPartUnique/>
          </w:docPartObj>
        </w:sdtPr>
        <w:sdtEndPr>
          <w:rPr>
            <w:noProof/>
          </w:rPr>
        </w:sdtEndPr>
        <w:sdtContent>
          <w:p w14:paraId="4F62B70D" w14:textId="77777777" w:rsidR="00B87221" w:rsidRDefault="00B87221">
            <w:pPr>
              <w:pStyle w:val="Header"/>
              <w:jc w:val="right"/>
            </w:pPr>
            <w:r>
              <w:fldChar w:fldCharType="begin"/>
            </w:r>
            <w:r>
              <w:instrText xml:space="preserve"> PAGE   \* MERGEFORMAT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</w:p>
        </w:sdtContent>
      </w:sdt>
    </w:sdtContent>
  </w:sdt>
  <w:p w14:paraId="19155D5E" w14:textId="77777777" w:rsidR="00B87221" w:rsidRDefault="00B8722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8E4C8E"/>
    <w:multiLevelType w:val="multilevel"/>
    <w:tmpl w:val="4EA6CE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266F8B"/>
    <w:multiLevelType w:val="multilevel"/>
    <w:tmpl w:val="77DCA2B0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  <w:rPr>
        <w:b/>
        <w:bCs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0E156FCE"/>
    <w:multiLevelType w:val="multilevel"/>
    <w:tmpl w:val="C4A6B05C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  <w:rPr>
        <w:b/>
        <w:bCs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0F916E88"/>
    <w:multiLevelType w:val="hybridMultilevel"/>
    <w:tmpl w:val="2DBA98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8F4C32"/>
    <w:multiLevelType w:val="multilevel"/>
    <w:tmpl w:val="2632D198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  <w:rPr>
        <w:b/>
        <w:bCs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193959FA"/>
    <w:multiLevelType w:val="hybridMultilevel"/>
    <w:tmpl w:val="230016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F043BE"/>
    <w:multiLevelType w:val="hybridMultilevel"/>
    <w:tmpl w:val="0C00C8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2174B74"/>
    <w:multiLevelType w:val="multilevel"/>
    <w:tmpl w:val="1216328A"/>
    <w:lvl w:ilvl="0">
      <w:start w:val="1"/>
      <w:numFmt w:val="decimal"/>
      <w:pStyle w:val="Heading2"/>
      <w:suff w:val="space"/>
      <w:lvlText w:val="%1."/>
      <w:lvlJc w:val="left"/>
      <w:pPr>
        <w:ind w:left="144" w:hanging="144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rFonts w:hint="default"/>
      </w:rPr>
    </w:lvl>
  </w:abstractNum>
  <w:abstractNum w:abstractNumId="8" w15:restartNumberingAfterBreak="0">
    <w:nsid w:val="369A7EEC"/>
    <w:multiLevelType w:val="hybridMultilevel"/>
    <w:tmpl w:val="3F1EBF32"/>
    <w:lvl w:ilvl="0" w:tplc="69788C04">
      <w:start w:val="1"/>
      <w:numFmt w:val="lowerLetter"/>
      <w:pStyle w:val="Heading3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C3A3829"/>
    <w:multiLevelType w:val="hybridMultilevel"/>
    <w:tmpl w:val="570A9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32D5D03"/>
    <w:multiLevelType w:val="multilevel"/>
    <w:tmpl w:val="CBD06B30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  <w:rPr>
        <w:b/>
        <w:bCs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46572D68"/>
    <w:multiLevelType w:val="multilevel"/>
    <w:tmpl w:val="C4A6B05C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  <w:rPr>
        <w:b/>
        <w:bCs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5E844773"/>
    <w:multiLevelType w:val="hybridMultilevel"/>
    <w:tmpl w:val="D854CD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E690A73"/>
    <w:multiLevelType w:val="multilevel"/>
    <w:tmpl w:val="A874EBDC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2"/>
  </w:num>
  <w:num w:numId="3">
    <w:abstractNumId w:val="7"/>
  </w:num>
  <w:num w:numId="4">
    <w:abstractNumId w:val="6"/>
  </w:num>
  <w:num w:numId="5">
    <w:abstractNumId w:val="5"/>
  </w:num>
  <w:num w:numId="6">
    <w:abstractNumId w:val="9"/>
  </w:num>
  <w:num w:numId="7">
    <w:abstractNumId w:val="3"/>
  </w:num>
  <w:num w:numId="8">
    <w:abstractNumId w:val="13"/>
  </w:num>
  <w:num w:numId="9">
    <w:abstractNumId w:val="4"/>
  </w:num>
  <w:num w:numId="10">
    <w:abstractNumId w:val="11"/>
  </w:num>
  <w:num w:numId="1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0"/>
  </w:num>
  <w:num w:numId="13">
    <w:abstractNumId w:val="1"/>
  </w:num>
  <w:num w:numId="14">
    <w:abstractNumId w:val="2"/>
  </w:num>
  <w:num w:numId="15">
    <w:abstractNumId w:val="8"/>
  </w:num>
  <w:num w:numId="16">
    <w:abstractNumId w:val="8"/>
    <w:lvlOverride w:ilvl="0">
      <w:startOverride w:val="1"/>
    </w:lvlOverride>
  </w:num>
  <w:num w:numId="17">
    <w:abstractNumId w:val="8"/>
    <w:lvlOverride w:ilvl="0">
      <w:startOverride w:val="1"/>
    </w:lvlOverride>
  </w:num>
  <w:num w:numId="18">
    <w:abstractNumId w:val="8"/>
    <w:lvlOverride w:ilvl="0">
      <w:startOverride w:val="1"/>
    </w:lvlOverride>
  </w:num>
  <w:num w:numId="19">
    <w:abstractNumId w:val="0"/>
  </w:num>
  <w:num w:numId="20">
    <w:abstractNumId w:val="8"/>
    <w:lvlOverride w:ilvl="0">
      <w:startOverride w:val="1"/>
    </w:lvlOverride>
  </w:num>
  <w:num w:numId="21">
    <w:abstractNumId w:val="8"/>
    <w:lvlOverride w:ilvl="0">
      <w:startOverride w:val="1"/>
    </w:lvlOverride>
  </w:num>
  <w:num w:numId="22">
    <w:abstractNumId w:val="8"/>
    <w:lvlOverride w:ilvl="0">
      <w:startOverride w:val="1"/>
    </w:lvlOverride>
  </w:num>
  <w:num w:numId="23">
    <w:abstractNumId w:val="8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hideSpellingErrors/>
  <w:hideGrammaticalErrors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TO3NDU2M7KwtDQ1NDJS0lEKTi0uzszPAykwNKgFAEXNKLUtAAAA"/>
  </w:docVars>
  <w:rsids>
    <w:rsidRoot w:val="00A5203B"/>
    <w:rsid w:val="000667AD"/>
    <w:rsid w:val="000E0026"/>
    <w:rsid w:val="00120173"/>
    <w:rsid w:val="00135200"/>
    <w:rsid w:val="00143403"/>
    <w:rsid w:val="0015145A"/>
    <w:rsid w:val="00172A57"/>
    <w:rsid w:val="001940A8"/>
    <w:rsid w:val="001D229B"/>
    <w:rsid w:val="00202553"/>
    <w:rsid w:val="00274136"/>
    <w:rsid w:val="00297AA5"/>
    <w:rsid w:val="002A1419"/>
    <w:rsid w:val="002F5849"/>
    <w:rsid w:val="003672D5"/>
    <w:rsid w:val="003D43B7"/>
    <w:rsid w:val="00466B91"/>
    <w:rsid w:val="00483D74"/>
    <w:rsid w:val="004A0D6E"/>
    <w:rsid w:val="004A2B4A"/>
    <w:rsid w:val="004B274F"/>
    <w:rsid w:val="00520968"/>
    <w:rsid w:val="005334CA"/>
    <w:rsid w:val="00574306"/>
    <w:rsid w:val="00590332"/>
    <w:rsid w:val="00593E33"/>
    <w:rsid w:val="005B2E4A"/>
    <w:rsid w:val="005C0ACE"/>
    <w:rsid w:val="005C73EA"/>
    <w:rsid w:val="005D1C4B"/>
    <w:rsid w:val="005E6796"/>
    <w:rsid w:val="00627985"/>
    <w:rsid w:val="006429C0"/>
    <w:rsid w:val="006F7CA7"/>
    <w:rsid w:val="007B7923"/>
    <w:rsid w:val="00816110"/>
    <w:rsid w:val="0085428E"/>
    <w:rsid w:val="00891353"/>
    <w:rsid w:val="008A68DC"/>
    <w:rsid w:val="008C64B3"/>
    <w:rsid w:val="008D2B2D"/>
    <w:rsid w:val="008F66E5"/>
    <w:rsid w:val="00905AD9"/>
    <w:rsid w:val="009159EA"/>
    <w:rsid w:val="00931A76"/>
    <w:rsid w:val="009369AF"/>
    <w:rsid w:val="009419A4"/>
    <w:rsid w:val="00946F74"/>
    <w:rsid w:val="009E6EC7"/>
    <w:rsid w:val="00A5203B"/>
    <w:rsid w:val="00A52834"/>
    <w:rsid w:val="00A56F9B"/>
    <w:rsid w:val="00A80310"/>
    <w:rsid w:val="00AA291E"/>
    <w:rsid w:val="00AA388E"/>
    <w:rsid w:val="00AC0444"/>
    <w:rsid w:val="00B05878"/>
    <w:rsid w:val="00B560D3"/>
    <w:rsid w:val="00B77B47"/>
    <w:rsid w:val="00B816A2"/>
    <w:rsid w:val="00B84362"/>
    <w:rsid w:val="00B87221"/>
    <w:rsid w:val="00BC7564"/>
    <w:rsid w:val="00C71419"/>
    <w:rsid w:val="00C91157"/>
    <w:rsid w:val="00CB5122"/>
    <w:rsid w:val="00CF2C0A"/>
    <w:rsid w:val="00D27209"/>
    <w:rsid w:val="00D854F9"/>
    <w:rsid w:val="00DC1358"/>
    <w:rsid w:val="00DF2FB7"/>
    <w:rsid w:val="00E30889"/>
    <w:rsid w:val="00E4683B"/>
    <w:rsid w:val="00E50479"/>
    <w:rsid w:val="00E520C5"/>
    <w:rsid w:val="00EC1324"/>
    <w:rsid w:val="00ED3168"/>
    <w:rsid w:val="00F42CE3"/>
    <w:rsid w:val="00F433BD"/>
    <w:rsid w:val="00FF75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537BA3"/>
  <w15:chartTrackingRefBased/>
  <w15:docId w15:val="{F36505F0-70E3-43B4-9A04-B9EB79F4BF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APA 7 - Normal"/>
    <w:qFormat/>
    <w:rsid w:val="00C91157"/>
    <w:pPr>
      <w:spacing w:after="0" w:line="480" w:lineRule="auto"/>
    </w:pPr>
    <w:rPr>
      <w:rFonts w:ascii="Times New Roman" w:hAnsi="Times New Roman"/>
      <w:sz w:val="24"/>
    </w:rPr>
  </w:style>
  <w:style w:type="paragraph" w:styleId="Heading1">
    <w:name w:val="heading 1"/>
    <w:aliases w:val="APA 7 - Heading 1"/>
    <w:basedOn w:val="Heading3"/>
    <w:next w:val="APA7-TitlePage-Normal"/>
    <w:link w:val="Heading1Char"/>
    <w:autoRedefine/>
    <w:uiPriority w:val="9"/>
    <w:qFormat/>
    <w:rsid w:val="00AA291E"/>
    <w:pPr>
      <w:numPr>
        <w:numId w:val="0"/>
      </w:numPr>
      <w:jc w:val="center"/>
      <w:outlineLvl w:val="0"/>
    </w:pPr>
  </w:style>
  <w:style w:type="paragraph" w:styleId="Heading2">
    <w:name w:val="heading 2"/>
    <w:aliases w:val="APA 7 - Heading 2"/>
    <w:basedOn w:val="APA7-TitlePage-Normal"/>
    <w:next w:val="Normal"/>
    <w:link w:val="Heading2Char"/>
    <w:autoRedefine/>
    <w:uiPriority w:val="9"/>
    <w:unhideWhenUsed/>
    <w:qFormat/>
    <w:rsid w:val="00627985"/>
    <w:pPr>
      <w:numPr>
        <w:numId w:val="3"/>
      </w:numPr>
      <w:spacing w:line="360" w:lineRule="auto"/>
      <w:outlineLvl w:val="1"/>
    </w:pPr>
    <w:rPr>
      <w:b/>
      <w:bCs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A291E"/>
    <w:pPr>
      <w:keepNext/>
      <w:numPr>
        <w:numId w:val="15"/>
      </w:numPr>
      <w:outlineLvl w:val="2"/>
    </w:pPr>
    <w:rPr>
      <w:b/>
      <w:bCs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C0ACE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0ACE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5C0ACE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0ACE"/>
    <w:rPr>
      <w:rFonts w:ascii="Times New Roman" w:hAnsi="Times New Roman"/>
      <w:sz w:val="24"/>
    </w:rPr>
  </w:style>
  <w:style w:type="character" w:customStyle="1" w:styleId="Heading1Char">
    <w:name w:val="Heading 1 Char"/>
    <w:aliases w:val="APA 7 - Heading 1 Char"/>
    <w:basedOn w:val="DefaultParagraphFont"/>
    <w:link w:val="Heading1"/>
    <w:uiPriority w:val="9"/>
    <w:rsid w:val="00AA291E"/>
    <w:rPr>
      <w:rFonts w:ascii="Times New Roman" w:hAnsi="Times New Roman"/>
      <w:b/>
      <w:bCs/>
      <w:sz w:val="24"/>
    </w:rPr>
  </w:style>
  <w:style w:type="character" w:customStyle="1" w:styleId="Heading2Char">
    <w:name w:val="Heading 2 Char"/>
    <w:aliases w:val="APA 7 - Heading 2 Char"/>
    <w:basedOn w:val="DefaultParagraphFont"/>
    <w:link w:val="Heading2"/>
    <w:uiPriority w:val="9"/>
    <w:rsid w:val="00627985"/>
    <w:rPr>
      <w:rFonts w:ascii="Times New Roman" w:hAnsi="Times New Roman"/>
      <w:b/>
      <w:bCs/>
      <w:sz w:val="24"/>
    </w:rPr>
  </w:style>
  <w:style w:type="character" w:styleId="PlaceholderText">
    <w:name w:val="Placeholder Text"/>
    <w:basedOn w:val="DefaultParagraphFont"/>
    <w:uiPriority w:val="99"/>
    <w:semiHidden/>
    <w:rsid w:val="00202553"/>
    <w:rPr>
      <w:color w:val="808080"/>
    </w:rPr>
  </w:style>
  <w:style w:type="paragraph" w:styleId="Title">
    <w:name w:val="Title"/>
    <w:aliases w:val="APA 7 - Title"/>
    <w:next w:val="Normal"/>
    <w:link w:val="TitleChar"/>
    <w:autoRedefine/>
    <w:uiPriority w:val="10"/>
    <w:qFormat/>
    <w:rsid w:val="00202553"/>
    <w:pPr>
      <w:spacing w:after="0" w:line="480" w:lineRule="auto"/>
      <w:jc w:val="center"/>
    </w:pPr>
    <w:rPr>
      <w:rFonts w:ascii="Times New Roman" w:eastAsiaTheme="majorEastAsia" w:hAnsi="Times New Roman" w:cstheme="majorBidi"/>
      <w:b/>
      <w:spacing w:val="-10"/>
      <w:kern w:val="28"/>
      <w:sz w:val="24"/>
      <w:szCs w:val="56"/>
    </w:rPr>
  </w:style>
  <w:style w:type="character" w:customStyle="1" w:styleId="TitleChar">
    <w:name w:val="Title Char"/>
    <w:aliases w:val="APA 7 - Title Char"/>
    <w:basedOn w:val="DefaultParagraphFont"/>
    <w:link w:val="Title"/>
    <w:uiPriority w:val="10"/>
    <w:rsid w:val="00202553"/>
    <w:rPr>
      <w:rFonts w:ascii="Times New Roman" w:eastAsiaTheme="majorEastAsia" w:hAnsi="Times New Roman" w:cstheme="majorBidi"/>
      <w:b/>
      <w:spacing w:val="-10"/>
      <w:kern w:val="28"/>
      <w:sz w:val="24"/>
      <w:szCs w:val="56"/>
    </w:rPr>
  </w:style>
  <w:style w:type="paragraph" w:customStyle="1" w:styleId="APA7-TitlePage-Normal">
    <w:name w:val="APA 7 - Title Page - Normal"/>
    <w:link w:val="APA7-TitlePage-NormalChar"/>
    <w:autoRedefine/>
    <w:qFormat/>
    <w:rsid w:val="00C91157"/>
    <w:pPr>
      <w:spacing w:after="0" w:line="480" w:lineRule="auto"/>
    </w:pPr>
    <w:rPr>
      <w:rFonts w:ascii="Times New Roman" w:hAnsi="Times New Roman"/>
      <w:sz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297AA5"/>
    <w:rPr>
      <w:sz w:val="16"/>
      <w:szCs w:val="16"/>
    </w:rPr>
  </w:style>
  <w:style w:type="character" w:customStyle="1" w:styleId="APA7-TitlePage-NormalChar">
    <w:name w:val="APA 7 - Title Page - Normal Char"/>
    <w:basedOn w:val="DefaultParagraphFont"/>
    <w:link w:val="APA7-TitlePage-Normal"/>
    <w:rsid w:val="00C91157"/>
    <w:rPr>
      <w:rFonts w:ascii="Times New Roman" w:hAnsi="Times New Roman"/>
      <w:sz w:val="24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97AA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97AA5"/>
    <w:rPr>
      <w:rFonts w:ascii="Times New Roman" w:hAnsi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97AA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97AA5"/>
    <w:rPr>
      <w:rFonts w:ascii="Times New Roman" w:hAnsi="Times New Roman"/>
      <w:b/>
      <w:bCs/>
      <w:sz w:val="20"/>
      <w:szCs w:val="20"/>
    </w:rPr>
  </w:style>
  <w:style w:type="paragraph" w:styleId="Revision">
    <w:name w:val="Revision"/>
    <w:hidden/>
    <w:uiPriority w:val="99"/>
    <w:semiHidden/>
    <w:rsid w:val="00C91157"/>
    <w:pPr>
      <w:spacing w:after="0" w:line="240" w:lineRule="auto"/>
    </w:pPr>
    <w:rPr>
      <w:rFonts w:ascii="Times New Roman" w:hAnsi="Times New Roman"/>
      <w:sz w:val="24"/>
    </w:rPr>
  </w:style>
  <w:style w:type="paragraph" w:customStyle="1" w:styleId="APA7Sources">
    <w:name w:val="APA 7 Sources"/>
    <w:basedOn w:val="APA7-TitlePage-Normal"/>
    <w:link w:val="APA7SourcesChar"/>
    <w:autoRedefine/>
    <w:qFormat/>
    <w:rsid w:val="00B87221"/>
    <w:pPr>
      <w:ind w:left="720" w:hanging="720"/>
    </w:pPr>
  </w:style>
  <w:style w:type="character" w:customStyle="1" w:styleId="Contrib">
    <w:name w:val="Contrib"/>
    <w:basedOn w:val="DefaultParagraphFont"/>
    <w:rsid w:val="00B87221"/>
  </w:style>
  <w:style w:type="character" w:customStyle="1" w:styleId="APA7SourcesChar">
    <w:name w:val="APA 7 Sources Char"/>
    <w:basedOn w:val="APA7-TitlePage-NormalChar"/>
    <w:link w:val="APA7Sources"/>
    <w:rsid w:val="00B87221"/>
    <w:rPr>
      <w:rFonts w:ascii="Times New Roman" w:hAnsi="Times New Roman"/>
      <w:sz w:val="24"/>
    </w:rPr>
  </w:style>
  <w:style w:type="character" w:customStyle="1" w:styleId="ReferenceBody">
    <w:name w:val="ReferenceBody"/>
    <w:basedOn w:val="DefaultParagraphFont"/>
    <w:rsid w:val="00B87221"/>
  </w:style>
  <w:style w:type="character" w:customStyle="1" w:styleId="PrimaryContribGroup">
    <w:name w:val="PrimaryContribGroup"/>
    <w:basedOn w:val="DefaultParagraphFont"/>
    <w:rsid w:val="00B87221"/>
  </w:style>
  <w:style w:type="character" w:customStyle="1" w:styleId="Person">
    <w:name w:val="Person"/>
    <w:basedOn w:val="DefaultParagraphFont"/>
    <w:rsid w:val="00B87221"/>
  </w:style>
  <w:style w:type="character" w:customStyle="1" w:styleId="Surname">
    <w:name w:val="Surname"/>
    <w:basedOn w:val="DefaultParagraphFont"/>
    <w:rsid w:val="00B87221"/>
  </w:style>
  <w:style w:type="character" w:customStyle="1" w:styleId="Initials">
    <w:name w:val="Initials"/>
    <w:basedOn w:val="DefaultParagraphFont"/>
    <w:rsid w:val="00B87221"/>
  </w:style>
  <w:style w:type="character" w:customStyle="1" w:styleId="DateSection">
    <w:name w:val="DateSection"/>
    <w:basedOn w:val="DefaultParagraphFont"/>
    <w:rsid w:val="00B87221"/>
  </w:style>
  <w:style w:type="character" w:customStyle="1" w:styleId="DateCharacter">
    <w:name w:val="Date Character"/>
    <w:basedOn w:val="DefaultParagraphFont"/>
    <w:rsid w:val="00B87221"/>
  </w:style>
  <w:style w:type="character" w:customStyle="1" w:styleId="Year">
    <w:name w:val="Year"/>
    <w:basedOn w:val="DefaultParagraphFont"/>
    <w:rsid w:val="00B87221"/>
  </w:style>
  <w:style w:type="character" w:customStyle="1" w:styleId="TitleSection">
    <w:name w:val="TitleSection"/>
    <w:basedOn w:val="DefaultParagraphFont"/>
    <w:rsid w:val="00B87221"/>
  </w:style>
  <w:style w:type="character" w:customStyle="1" w:styleId="TitleName">
    <w:name w:val="TitleName"/>
    <w:basedOn w:val="DefaultParagraphFont"/>
    <w:rsid w:val="00B87221"/>
  </w:style>
  <w:style w:type="character" w:customStyle="1" w:styleId="SourceSection">
    <w:name w:val="SourceSection"/>
    <w:basedOn w:val="DefaultParagraphFont"/>
    <w:rsid w:val="00B87221"/>
  </w:style>
  <w:style w:type="character" w:customStyle="1" w:styleId="Publisher">
    <w:name w:val="Publisher"/>
    <w:basedOn w:val="DefaultParagraphFont"/>
    <w:rsid w:val="00B87221"/>
  </w:style>
  <w:style w:type="character" w:customStyle="1" w:styleId="PublisherLocation">
    <w:name w:val="PublisherLocation"/>
    <w:basedOn w:val="DefaultParagraphFont"/>
    <w:rsid w:val="00B87221"/>
  </w:style>
  <w:style w:type="character" w:customStyle="1" w:styleId="PublisherName">
    <w:name w:val="PublisherName"/>
    <w:basedOn w:val="DefaultParagraphFont"/>
    <w:rsid w:val="00B87221"/>
  </w:style>
  <w:style w:type="character" w:customStyle="1" w:styleId="ReferenceBodyStyledText">
    <w:name w:val="ReferenceBody_StyledText"/>
    <w:basedOn w:val="DefaultParagraphFont"/>
    <w:rsid w:val="00B87221"/>
    <w:rPr>
      <w:i/>
      <w:iCs/>
    </w:rPr>
  </w:style>
  <w:style w:type="character" w:customStyle="1" w:styleId="Volume">
    <w:name w:val="Volume"/>
    <w:basedOn w:val="DefaultParagraphFont"/>
    <w:rsid w:val="00B87221"/>
  </w:style>
  <w:style w:type="character" w:customStyle="1" w:styleId="Pagination">
    <w:name w:val="Pagination"/>
    <w:basedOn w:val="DefaultParagraphFont"/>
    <w:rsid w:val="00B87221"/>
  </w:style>
  <w:style w:type="character" w:customStyle="1" w:styleId="FirstPage">
    <w:name w:val="FirstPage"/>
    <w:basedOn w:val="DefaultParagraphFont"/>
    <w:rsid w:val="00B87221"/>
  </w:style>
  <w:style w:type="character" w:customStyle="1" w:styleId="LastPage">
    <w:name w:val="LastPage"/>
    <w:basedOn w:val="DefaultParagraphFont"/>
    <w:rsid w:val="00B87221"/>
  </w:style>
  <w:style w:type="character" w:customStyle="1" w:styleId="Month">
    <w:name w:val="Month"/>
    <w:basedOn w:val="DefaultParagraphFont"/>
    <w:rsid w:val="00B87221"/>
  </w:style>
  <w:style w:type="character" w:customStyle="1" w:styleId="Edition">
    <w:name w:val="Edition"/>
    <w:basedOn w:val="DefaultParagraphFont"/>
    <w:rsid w:val="00B87221"/>
  </w:style>
  <w:style w:type="character" w:customStyle="1" w:styleId="SecondaryContribGroup">
    <w:name w:val="SecondaryContribGroup"/>
    <w:basedOn w:val="DefaultParagraphFont"/>
    <w:rsid w:val="00B87221"/>
  </w:style>
  <w:style w:type="character" w:customStyle="1" w:styleId="ContribRole">
    <w:name w:val="ContribRole"/>
    <w:basedOn w:val="DefaultParagraphFont"/>
    <w:rsid w:val="00B87221"/>
  </w:style>
  <w:style w:type="character" w:customStyle="1" w:styleId="Suffix">
    <w:name w:val="Suffix"/>
    <w:basedOn w:val="DefaultParagraphFont"/>
    <w:rsid w:val="00B87221"/>
  </w:style>
  <w:style w:type="character" w:styleId="Hyperlink">
    <w:name w:val="Hyperlink"/>
    <w:basedOn w:val="DefaultParagraphFont"/>
    <w:uiPriority w:val="99"/>
    <w:unhideWhenUsed/>
    <w:rsid w:val="00B87221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483D74"/>
    <w:pPr>
      <w:spacing w:after="200" w:line="276" w:lineRule="auto"/>
      <w:ind w:left="720"/>
      <w:contextualSpacing/>
    </w:pPr>
    <w:rPr>
      <w:rFonts w:asciiTheme="minorHAnsi" w:hAnsiTheme="minorHAnsi"/>
      <w:sz w:val="22"/>
    </w:rPr>
  </w:style>
  <w:style w:type="character" w:customStyle="1" w:styleId="Heading3Char">
    <w:name w:val="Heading 3 Char"/>
    <w:basedOn w:val="DefaultParagraphFont"/>
    <w:link w:val="Heading3"/>
    <w:uiPriority w:val="9"/>
    <w:rsid w:val="00AA291E"/>
    <w:rPr>
      <w:rFonts w:ascii="Times New Roman" w:hAnsi="Times New Roman"/>
      <w:b/>
      <w:bCs/>
      <w:sz w:val="24"/>
    </w:rPr>
  </w:style>
  <w:style w:type="paragraph" w:styleId="NoSpacing">
    <w:name w:val="No Spacing"/>
    <w:uiPriority w:val="1"/>
    <w:qFormat/>
    <w:rsid w:val="00483D74"/>
    <w:pPr>
      <w:spacing w:after="0" w:line="240" w:lineRule="auto"/>
    </w:pPr>
    <w:rPr>
      <w:rFonts w:ascii="Times New Roman" w:hAnsi="Times New Roman"/>
      <w:sz w:val="24"/>
    </w:rPr>
  </w:style>
  <w:style w:type="paragraph" w:styleId="Bibliography">
    <w:name w:val="Bibliography"/>
    <w:basedOn w:val="Normal"/>
    <w:next w:val="Normal"/>
    <w:uiPriority w:val="37"/>
    <w:unhideWhenUsed/>
    <w:rsid w:val="00172A57"/>
    <w:pPr>
      <w:ind w:left="720" w:hanging="720"/>
    </w:pPr>
  </w:style>
  <w:style w:type="paragraph" w:styleId="BlockText">
    <w:name w:val="Block Text"/>
    <w:basedOn w:val="Normal"/>
    <w:uiPriority w:val="99"/>
    <w:unhideWhenUsed/>
    <w:rsid w:val="00E30889"/>
    <w:pPr>
      <w:ind w:left="720" w:right="720" w:firstLine="3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839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02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5790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51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F:\Documents\Custom%20Office%20Templates\Homework%2000%20-%20(%20ISEC%20325%20)%20-%20Comm%20&amp;%20Network%20Security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40C5C1606AD4034A967648922434BC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4E9B29E-5082-4BD4-AD2C-BA43A79D65BC}"/>
      </w:docPartPr>
      <w:docPartBody>
        <w:p w:rsidR="004B666D" w:rsidRDefault="00E171B1">
          <w:pPr>
            <w:pStyle w:val="F40C5C1606AD4034A967648922434BC1"/>
          </w:pPr>
          <w:r w:rsidRPr="00774086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8B2FDA13FCAB4BEBAE128EEA357697B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E089785-1C26-4A6F-AF7A-05C7411AC92B}"/>
      </w:docPartPr>
      <w:docPartBody>
        <w:p w:rsidR="004B666D" w:rsidRDefault="00E171B1">
          <w:pPr>
            <w:pStyle w:val="8B2FDA13FCAB4BEBAE128EEA357697B6"/>
          </w:pPr>
          <w:r w:rsidRPr="00202553">
            <w:rPr>
              <w:rStyle w:val="TitleChar"/>
            </w:rPr>
            <w:t>Title of Paper: (  All Major Words Capitalized )</w:t>
          </w:r>
        </w:p>
      </w:docPartBody>
    </w:docPart>
    <w:docPart>
      <w:docPartPr>
        <w:name w:val="E06F68C4AEF64D6CAD785B72DBD3288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D244FB4-74DC-427D-BEAA-AED0BB27C46F}"/>
      </w:docPartPr>
      <w:docPartBody>
        <w:p w:rsidR="004B666D" w:rsidRDefault="00E171B1">
          <w:pPr>
            <w:pStyle w:val="E06F68C4AEF64D6CAD785B72DBD32886"/>
          </w:pPr>
          <w:r w:rsidRPr="00774086">
            <w:rPr>
              <w:rStyle w:val="PlaceholderText"/>
            </w:rPr>
            <w:t>[Author]</w:t>
          </w:r>
        </w:p>
      </w:docPartBody>
    </w:docPart>
    <w:docPart>
      <w:docPartPr>
        <w:name w:val="BAB30852D4FE4A4287BC9CDD37F15B6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4F35925-5F57-48BB-A31C-2D96E7A1A5FC}"/>
      </w:docPartPr>
      <w:docPartBody>
        <w:p w:rsidR="004B666D" w:rsidRDefault="004B666D" w:rsidP="004B666D">
          <w:pPr>
            <w:pStyle w:val="BAB30852D4FE4A4287BC9CDD37F15B6F2"/>
          </w:pPr>
          <w:r w:rsidRPr="00234FBB">
            <w:rPr>
              <w:rFonts w:cs="Times New Roman"/>
              <w:szCs w:val="24"/>
            </w:rPr>
            <w:t xml:space="preserve">Professor </w:t>
          </w:r>
        </w:p>
      </w:docPartBody>
    </w:docPart>
    <w:docPart>
      <w:docPartPr>
        <w:name w:val="84267AE88FAE438A802C7283A1D3C63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22D4E7A-36F3-4F7D-847C-465344129798}"/>
      </w:docPartPr>
      <w:docPartBody>
        <w:p w:rsidR="004B666D" w:rsidRDefault="00E171B1">
          <w:pPr>
            <w:pStyle w:val="84267AE88FAE438A802C7283A1D3C635"/>
          </w:pPr>
          <w:r w:rsidRPr="00774086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C44EC93E5E42428FBDE1B8F0382B87C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362E0A0-BB25-4120-B9F9-D9D2F2B26C0E}"/>
      </w:docPartPr>
      <w:docPartBody>
        <w:p w:rsidR="004B666D" w:rsidRDefault="00E171B1">
          <w:pPr>
            <w:pStyle w:val="C44EC93E5E42428FBDE1B8F0382B87CB"/>
          </w:pPr>
          <w:r w:rsidRPr="00202553">
            <w:rPr>
              <w:rStyle w:val="TitleChar"/>
            </w:rPr>
            <w:t>Title of Paper</w:t>
          </w:r>
        </w:p>
      </w:docPartBody>
    </w:docPart>
    <w:docPart>
      <w:docPartPr>
        <w:name w:val="C0CB8DC97E7B4AB5AE1722BA42F7C10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B7D9FD4-E9DE-44E9-9BF0-D5F0F1554759}"/>
      </w:docPartPr>
      <w:docPartBody>
        <w:p w:rsidR="004B666D" w:rsidRDefault="004B666D" w:rsidP="004B666D">
          <w:pPr>
            <w:pStyle w:val="C0CB8DC97E7B4AB5AE1722BA42F7C1012"/>
          </w:pPr>
          <w:r w:rsidRPr="005C73EA">
            <w:rPr>
              <w:rStyle w:val="PlaceholderText"/>
            </w:rPr>
            <w:t>Enter Sources Here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71B1"/>
    <w:rsid w:val="00196EF2"/>
    <w:rsid w:val="004B666D"/>
    <w:rsid w:val="004E5BEF"/>
    <w:rsid w:val="00785BAF"/>
    <w:rsid w:val="009C0E9B"/>
    <w:rsid w:val="00E171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4B666D"/>
    <w:rPr>
      <w:color w:val="808080"/>
    </w:rPr>
  </w:style>
  <w:style w:type="paragraph" w:customStyle="1" w:styleId="F40C5C1606AD4034A967648922434BC1">
    <w:name w:val="F40C5C1606AD4034A967648922434BC1"/>
  </w:style>
  <w:style w:type="paragraph" w:styleId="Title">
    <w:name w:val="Title"/>
    <w:aliases w:val="APA 7 - Title"/>
    <w:next w:val="Normal"/>
    <w:link w:val="TitleChar"/>
    <w:autoRedefine/>
    <w:uiPriority w:val="10"/>
    <w:qFormat/>
    <w:pPr>
      <w:spacing w:after="0" w:line="480" w:lineRule="auto"/>
      <w:jc w:val="center"/>
    </w:pPr>
    <w:rPr>
      <w:rFonts w:ascii="Times New Roman" w:eastAsiaTheme="majorEastAsia" w:hAnsi="Times New Roman" w:cstheme="majorBidi"/>
      <w:b/>
      <w:spacing w:val="-10"/>
      <w:kern w:val="28"/>
      <w:sz w:val="24"/>
      <w:szCs w:val="56"/>
    </w:rPr>
  </w:style>
  <w:style w:type="character" w:customStyle="1" w:styleId="TitleChar">
    <w:name w:val="Title Char"/>
    <w:aliases w:val="APA 7 - Title Char"/>
    <w:basedOn w:val="DefaultParagraphFont"/>
    <w:link w:val="Title"/>
    <w:uiPriority w:val="10"/>
    <w:rPr>
      <w:rFonts w:ascii="Times New Roman" w:eastAsiaTheme="majorEastAsia" w:hAnsi="Times New Roman" w:cstheme="majorBidi"/>
      <w:b/>
      <w:spacing w:val="-10"/>
      <w:kern w:val="28"/>
      <w:sz w:val="24"/>
      <w:szCs w:val="56"/>
    </w:rPr>
  </w:style>
  <w:style w:type="paragraph" w:customStyle="1" w:styleId="8B2FDA13FCAB4BEBAE128EEA357697B6">
    <w:name w:val="8B2FDA13FCAB4BEBAE128EEA357697B6"/>
  </w:style>
  <w:style w:type="paragraph" w:customStyle="1" w:styleId="E06F68C4AEF64D6CAD785B72DBD32886">
    <w:name w:val="E06F68C4AEF64D6CAD785B72DBD32886"/>
  </w:style>
  <w:style w:type="paragraph" w:customStyle="1" w:styleId="84267AE88FAE438A802C7283A1D3C635">
    <w:name w:val="84267AE88FAE438A802C7283A1D3C635"/>
  </w:style>
  <w:style w:type="paragraph" w:customStyle="1" w:styleId="C44EC93E5E42428FBDE1B8F0382B87CB">
    <w:name w:val="C44EC93E5E42428FBDE1B8F0382B87CB"/>
  </w:style>
  <w:style w:type="paragraph" w:customStyle="1" w:styleId="BAB30852D4FE4A4287BC9CDD37F15B6F2">
    <w:name w:val="BAB30852D4FE4A4287BC9CDD37F15B6F2"/>
    <w:rsid w:val="004B666D"/>
    <w:pPr>
      <w:spacing w:after="0" w:line="480" w:lineRule="auto"/>
    </w:pPr>
    <w:rPr>
      <w:rFonts w:ascii="Times New Roman" w:eastAsiaTheme="minorHAnsi" w:hAnsi="Times New Roman"/>
      <w:sz w:val="24"/>
    </w:rPr>
  </w:style>
  <w:style w:type="paragraph" w:customStyle="1" w:styleId="C0CB8DC97E7B4AB5AE1722BA42F7C1012">
    <w:name w:val="C0CB8DC97E7B4AB5AE1722BA42F7C1012"/>
    <w:rsid w:val="004B666D"/>
    <w:pPr>
      <w:spacing w:after="0" w:line="480" w:lineRule="auto"/>
      <w:ind w:left="720" w:hanging="720"/>
    </w:pPr>
    <w:rPr>
      <w:rFonts w:ascii="Times New Roman" w:eastAsiaTheme="minorHAnsi" w:hAnsi="Times New Roman"/>
      <w:sz w:val="24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A76D4D-7760-4621-B95D-7D5248D3B9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Homework 00 - ( ISEC 325 ) - Comm &amp; Network Security.dotx</Template>
  <TotalTime>77</TotalTime>
  <Pages>8</Pages>
  <Words>1019</Words>
  <Characters>5812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15: Backdooring with Netcat</vt:lpstr>
    </vt:vector>
  </TitlesOfParts>
  <Company/>
  <LinksUpToDate>false</LinksUpToDate>
  <CharactersWithSpaces>6818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07: Evading IDS</dc:title>
  <dc:subject/>
  <dc:creator>Marko Shaffer</dc:creator>
  <cp:keywords/>
  <dc:description/>
  <cp:lastModifiedBy>Marko Shaffer</cp:lastModifiedBy>
  <cp:revision>6</cp:revision>
  <dcterms:created xsi:type="dcterms:W3CDTF">2021-08-08T10:16:00Z</dcterms:created>
  <dcterms:modified xsi:type="dcterms:W3CDTF">2021-08-08T11:36:00Z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zotero-version="5.0.96.2"&gt;&lt;session id="CGtyaBFd"/&gt;&lt;style id="http://www.zotero.org/styles/apa" locale="en-US" hasBibliography="1" bibliographyStyleHasBeenSet="1"/&gt;&lt;prefs&gt;&lt;pref name="fieldType" value="Field"/&gt;&lt;pref name="automaticJou</vt:lpwstr>
  </property>
  <property fmtid="{D5CDD505-2E9C-101B-9397-08002B2CF9AE}" pid="3" name="ZOTERO_PREF_2">
    <vt:lpwstr>rnalAbbreviations" value="true"/&gt;&lt;/prefs&gt;&lt;/data&gt;</vt:lpwstr>
  </property>
</Properties>
</file>