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02408911"/>
        <w:docPartObj>
          <w:docPartGallery w:val="Cover Pages"/>
          <w:docPartUnique/>
        </w:docPartObj>
      </w:sdtPr>
      <w:sdtContent>
        <w:p w14:paraId="1CE2E404" w14:textId="2A1F5480" w:rsidR="00E97C24" w:rsidRDefault="00E97C2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752207B" wp14:editId="48C89D4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alias w:val="APA 7 - Author"/>
                                    <w:tag w:val="Author of Paper"/>
                                    <w:id w:val="719261555"/>
                                    <w:placeholder>
                                      <w:docPart w:val="5A760D40531B4D94A64632791534CFF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color w:val="000000"/>
                                    <w:text/>
                                  </w:sdtPr>
                                  <w:sdtContent>
                                    <w:p w14:paraId="53479DBD" w14:textId="77777777" w:rsidR="00234FBB" w:rsidRPr="00234FBB" w:rsidRDefault="00234FBB" w:rsidP="007F527E">
                                      <w:pPr>
                                        <w:jc w:val="center"/>
                                      </w:pPr>
                                      <w:r>
                                        <w:t>Marko Shaffer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id w:val="1347523254"/>
                                    <w:lock w:val="contentLocked"/>
                                    <w:placeholder>
                                      <w:docPart w:val="5AE6C4A622C146BD95C8DAD407C4D6D3"/>
                                    </w:placeholder>
                                    <w:group/>
                                  </w:sdtPr>
                                  <w:sdtContent>
                                    <w:p w14:paraId="7D7B44C8" w14:textId="77777777" w:rsidR="00234FBB" w:rsidRPr="00234FBB" w:rsidRDefault="00234FBB" w:rsidP="007F527E">
                                      <w:pPr>
                                        <w:jc w:val="center"/>
                                      </w:pPr>
                                      <w:sdt>
                                        <w:sdtPr>
                                          <w:alias w:val="APA 7 - Department Name"/>
                                          <w:tag w:val="Department Name of Paper"/>
                                          <w:id w:val="1251772516"/>
                                          <w:placeholder>
                                            <w:docPart w:val="5AE6C4A622C146BD95C8DAD407C4D6D3"/>
                                          </w:placeholder>
                                          <w15:color w:val="000000"/>
                                        </w:sdtPr>
                                        <w:sdtContent>
                                          <w:r>
                                            <w:t>Information Security</w:t>
                                          </w:r>
                                        </w:sdtContent>
                                      </w:sdt>
                                      <w:sdt>
                                        <w:sdtPr>
                                          <w:alias w:val="APA 7 - School Name"/>
                                          <w:tag w:val="School Name of Paper"/>
                                          <w:id w:val="1790081614"/>
                                          <w:lock w:val="contentLocked"/>
                                          <w:placeholder>
                                            <w:docPart w:val="5AE6C4A622C146BD95C8DAD407C4D6D3"/>
                                          </w:placeholder>
                                          <w15:color w:val="000000"/>
                                        </w:sdtPr>
                                        <w:sdtContent>
                                          <w:r w:rsidRPr="00234FBB">
                                            <w:t>, Franklin University</w:t>
                                          </w:r>
                                        </w:sdtContent>
                                      </w:sdt>
                                    </w:p>
                                  </w:sdtContent>
                                </w:sdt>
                                <w:sdt>
                                  <w:sdtPr>
                                    <w:id w:val="1250312912"/>
                                    <w:lock w:val="contentLocked"/>
                                    <w:placeholder>
                                      <w:docPart w:val="5AE6C4A622C146BD95C8DAD407C4D6D3"/>
                                    </w:placeholder>
                                    <w:group/>
                                  </w:sdtPr>
                                  <w:sdtContent>
                                    <w:p w14:paraId="7D0AA6C9" w14:textId="77777777" w:rsidR="00234FBB" w:rsidRPr="00234FBB" w:rsidRDefault="00234FBB" w:rsidP="007F527E">
                                      <w:pPr>
                                        <w:jc w:val="center"/>
                                      </w:pPr>
                                      <w:sdt>
                                        <w:sdtPr>
                                          <w:alias w:val="APA 7 - Course Number"/>
                                          <w:tag w:val="Course Number of Paper"/>
                                          <w:id w:val="-1149819395"/>
                                          <w:placeholder>
                                            <w:docPart w:val="5AE6C4A622C146BD95C8DAD407C4D6D3"/>
                                          </w:placeholder>
                                          <w15:color w:val="000000"/>
                                        </w:sdtPr>
                                        <w:sdtContent>
                                          <w:r>
                                            <w:t>ISEC</w:t>
                                          </w:r>
                                          <w:r w:rsidRPr="00234FBB">
                                            <w:t xml:space="preserve"> </w:t>
                                          </w:r>
                                          <w:r>
                                            <w:t>325</w:t>
                                          </w:r>
                                        </w:sdtContent>
                                      </w:sdt>
                                      <w:sdt>
                                        <w:sdtPr>
                                          <w:id w:val="-1736305001"/>
                                          <w:lock w:val="contentLocked"/>
                                          <w:placeholder>
                                            <w:docPart w:val="5AE6C4A622C146BD95C8DAD407C4D6D3"/>
                                          </w:placeholder>
                                        </w:sdtPr>
                                        <w:sdtContent>
                                          <w:r w:rsidRPr="00234FBB">
                                            <w:t>:</w:t>
                                          </w:r>
                                        </w:sdtContent>
                                      </w:sdt>
                                      <w:r w:rsidRPr="00234FBB">
                                        <w:t xml:space="preserve"> </w:t>
                                      </w:r>
                                      <w:sdt>
                                        <w:sdtPr>
                                          <w:alias w:val="APA 7 - Course Name "/>
                                          <w:tag w:val="Course Name of Paper"/>
                                          <w:id w:val="-184911171"/>
                                          <w:placeholder>
                                            <w:docPart w:val="5AE6C4A622C146BD95C8DAD407C4D6D3"/>
                                          </w:placeholder>
                                          <w15:color w:val="000000"/>
                                        </w:sdtPr>
                                        <w:sdtContent>
                                          <w:r w:rsidRPr="00234FBB">
                                            <w:t>Comm/Network Security</w:t>
                                          </w:r>
                                        </w:sdtContent>
                                      </w:sdt>
                                      <w:r w:rsidRPr="00234FBB">
                                        <w:t xml:space="preserve"> </w:t>
                                      </w:r>
                                    </w:p>
                                  </w:sdtContent>
                                </w:sdt>
                                <w:p w14:paraId="1CAD7039" w14:textId="77777777" w:rsidR="00234FBB" w:rsidRPr="00234FBB" w:rsidRDefault="00234FBB" w:rsidP="007F527E">
                                  <w:pPr>
                                    <w:jc w:val="center"/>
                                  </w:pPr>
                                  <w:sdt>
                                    <w:sdtPr>
                                      <w:alias w:val="Professor"/>
                                      <w:tag w:val="Professor"/>
                                      <w:id w:val="2101056202"/>
                                      <w:lock w:val="contentLocked"/>
                                      <w:placeholder>
                                        <w:docPart w:val="B315B3D08B124B6AA1BA14BDA821735C"/>
                                      </w:placeholder>
                                      <w:showingPlcHdr/>
                                      <w15:color w:val="000000"/>
                                    </w:sdtPr>
                                    <w:sdtContent>
                                      <w:r w:rsidRPr="00234FBB">
                                        <w:rPr>
                                          <w:rFonts w:cs="Times New Roman"/>
                                          <w:szCs w:val="24"/>
                                        </w:rPr>
                                        <w:t xml:space="preserve">Professor </w:t>
                                      </w:r>
                                    </w:sdtContent>
                                  </w:sdt>
                                  <w:sdt>
                                    <w:sdtPr>
                                      <w:alias w:val="APA 7 - Instructor’s Name"/>
                                      <w:tag w:val="Instructor’s Name of Paper"/>
                                      <w:id w:val="571093856"/>
                                      <w:placeholder>
                                        <w:docPart w:val="5AE6C4A622C146BD95C8DAD407C4D6D3"/>
                                      </w:placeholder>
                                      <w15:color w:val="000000"/>
                                    </w:sdtPr>
                                    <w:sdtContent>
                                      <w:r w:rsidRPr="00234FBB">
                                        <w:rPr>
                                          <w:rFonts w:cs="Times New Roman"/>
                                        </w:rPr>
                                        <w:t>Rick Rozzell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alias w:val="APA 7 - Paper Due Date"/>
                                    <w:tag w:val="Due Date of Paper"/>
                                    <w:id w:val="1423917640"/>
                                    <w:placeholder>
                                      <w:docPart w:val="5AE6C4A622C146BD95C8DAD407C4D6D3"/>
                                    </w:placeholder>
                                    <w15:color w:val="000000"/>
                                  </w:sdtPr>
                                  <w:sdtContent>
                                    <w:p w14:paraId="44B6F048" w14:textId="77777777" w:rsidR="00234FBB" w:rsidRPr="00234FBB" w:rsidRDefault="00234FBB" w:rsidP="007F527E">
                                      <w:pPr>
                                        <w:jc w:val="center"/>
                                      </w:pPr>
                                      <w:r>
                                        <w:t>6 / 6 / 2021</w:t>
                                      </w:r>
                                    </w:p>
                                  </w:sdtContent>
                                </w:sdt>
                                <w:p w14:paraId="4165329D" w14:textId="1BD060F7" w:rsidR="00E97C24" w:rsidRDefault="00E97C24" w:rsidP="00234FBB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177D0928" w14:textId="77777777" w:rsidR="00234FBB" w:rsidRDefault="00234FB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62538D32" w14:textId="47770A66" w:rsidR="00E97C24" w:rsidRDefault="00E97C24" w:rsidP="00234FBB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5B28E8" w14:textId="77777777" w:rsidR="00234FBB" w:rsidRPr="00234FBB" w:rsidRDefault="00E97C24" w:rsidP="00234FBB">
                                  <w:pPr>
                                    <w:pStyle w:val="NoSpacing"/>
                                    <w:ind w:left="-720" w:right="-744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</w:pP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 xml:space="preserve">Lab 03: Reconnaissance with </w:t>
                                  </w:r>
                                </w:p>
                                <w:p w14:paraId="26228C1C" w14:textId="549C4DA2" w:rsidR="00E97C24" w:rsidRPr="00234FBB" w:rsidRDefault="00E97C24" w:rsidP="00234FBB">
                                  <w:pPr>
                                    <w:pStyle w:val="NoSpacing"/>
                                    <w:spacing w:line="360" w:lineRule="auto"/>
                                    <w:ind w:left="-720" w:right="-744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</w:pP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>Nmap,</w:t>
                                  </w: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 xml:space="preserve"> </w:t>
                                  </w: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 xml:space="preserve">Zenmap, and Masscan </w:t>
                                  </w:r>
                                </w:p>
                                <w:p w14:paraId="5B3852A7" w14:textId="77777777" w:rsidR="00E97C24" w:rsidRPr="00234FBB" w:rsidRDefault="00E97C24" w:rsidP="00234FBB">
                                  <w:pPr>
                                    <w:pStyle w:val="NoSpacing"/>
                                    <w:spacing w:line="360" w:lineRule="auto"/>
                                    <w:ind w:left="-720" w:right="-744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</w:pP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 xml:space="preserve">&amp; </w:t>
                                  </w:r>
                                </w:p>
                                <w:p w14:paraId="03529A3A" w14:textId="77777777" w:rsidR="00234FBB" w:rsidRPr="00234FBB" w:rsidRDefault="00E97C24" w:rsidP="00234FBB">
                                  <w:pPr>
                                    <w:pStyle w:val="NoSpacing"/>
                                    <w:ind w:left="-720" w:right="-744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</w:pP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 xml:space="preserve">Lab 04: Reconnaissance with </w:t>
                                  </w:r>
                                </w:p>
                                <w:p w14:paraId="0E9AC95D" w14:textId="1D0FD45C" w:rsidR="00E97C24" w:rsidRPr="00234FBB" w:rsidRDefault="00E97C24" w:rsidP="00234FBB">
                                  <w:pPr>
                                    <w:pStyle w:val="NoSpacing"/>
                                    <w:ind w:left="-720" w:right="-744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</w:pPr>
                                  <w:r w:rsidRPr="00234FBB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aps/>
                                      <w:sz w:val="52"/>
                                      <w:szCs w:val="52"/>
                                    </w:rPr>
                                    <w:t>Hping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752207B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">
                    <v:rect id="Rectangle 195" o:spid="_x0000_s1027" style="position:absolute;top:40943;width:68580;height:50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" fillcolor="black [3200]" stroked="f">
                      <v:textbox inset="36pt,57.6pt,36pt,36pt">
                        <w:txbxContent>
                          <w:sdt>
                            <w:sdtPr>
                              <w:alias w:val="APA 7 - Author"/>
                              <w:tag w:val="Author of Paper"/>
                              <w:id w:val="719261555"/>
                              <w:placeholder>
                                <w:docPart w:val="5A760D40531B4D94A64632791534CFFB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color w:val="000000"/>
                              <w:text/>
                            </w:sdtPr>
                            <w:sdtContent>
                              <w:p w14:paraId="53479DBD" w14:textId="77777777" w:rsidR="00234FBB" w:rsidRPr="00234FBB" w:rsidRDefault="00234FBB" w:rsidP="007F527E">
                                <w:pPr>
                                  <w:jc w:val="center"/>
                                </w:pPr>
                                <w:r>
                                  <w:t>Marko Shaffer</w:t>
                                </w:r>
                              </w:p>
                            </w:sdtContent>
                          </w:sdt>
                          <w:sdt>
                            <w:sdtPr>
                              <w:id w:val="1347523254"/>
                              <w:lock w:val="contentLocked"/>
                              <w:placeholder>
                                <w:docPart w:val="5AE6C4A622C146BD95C8DAD407C4D6D3"/>
                              </w:placeholder>
                              <w:group/>
                            </w:sdtPr>
                            <w:sdtContent>
                              <w:p w14:paraId="7D7B44C8" w14:textId="77777777" w:rsidR="00234FBB" w:rsidRPr="00234FBB" w:rsidRDefault="00234FBB" w:rsidP="007F527E">
                                <w:pPr>
                                  <w:jc w:val="center"/>
                                </w:pPr>
                                <w:sdt>
                                  <w:sdtPr>
                                    <w:alias w:val="APA 7 - Department Name"/>
                                    <w:tag w:val="Department Name of Paper"/>
                                    <w:id w:val="1251772516"/>
                                    <w:placeholder>
                                      <w:docPart w:val="5AE6C4A622C146BD95C8DAD407C4D6D3"/>
                                    </w:placeholder>
                                    <w15:color w:val="000000"/>
                                  </w:sdtPr>
                                  <w:sdtContent>
                                    <w:r>
                                      <w:t>Information Security</w:t>
                                    </w:r>
                                  </w:sdtContent>
                                </w:sdt>
                                <w:sdt>
                                  <w:sdtPr>
                                    <w:alias w:val="APA 7 - School Name"/>
                                    <w:tag w:val="School Name of Paper"/>
                                    <w:id w:val="1790081614"/>
                                    <w:lock w:val="contentLocked"/>
                                    <w:placeholder>
                                      <w:docPart w:val="5AE6C4A622C146BD95C8DAD407C4D6D3"/>
                                    </w:placeholder>
                                    <w15:color w:val="000000"/>
                                  </w:sdtPr>
                                  <w:sdtContent>
                                    <w:r w:rsidRPr="00234FBB">
                                      <w:t>, Franklin University</w:t>
                                    </w:r>
                                  </w:sdtContent>
                                </w:sdt>
                              </w:p>
                            </w:sdtContent>
                          </w:sdt>
                          <w:sdt>
                            <w:sdtPr>
                              <w:id w:val="1250312912"/>
                              <w:lock w:val="contentLocked"/>
                              <w:placeholder>
                                <w:docPart w:val="5AE6C4A622C146BD95C8DAD407C4D6D3"/>
                              </w:placeholder>
                              <w:group/>
                            </w:sdtPr>
                            <w:sdtContent>
                              <w:p w14:paraId="7D0AA6C9" w14:textId="77777777" w:rsidR="00234FBB" w:rsidRPr="00234FBB" w:rsidRDefault="00234FBB" w:rsidP="007F527E">
                                <w:pPr>
                                  <w:jc w:val="center"/>
                                </w:pPr>
                                <w:sdt>
                                  <w:sdtPr>
                                    <w:alias w:val="APA 7 - Course Number"/>
                                    <w:tag w:val="Course Number of Paper"/>
                                    <w:id w:val="-1149819395"/>
                                    <w:placeholder>
                                      <w:docPart w:val="5AE6C4A622C146BD95C8DAD407C4D6D3"/>
                                    </w:placeholder>
                                    <w15:color w:val="000000"/>
                                  </w:sdtPr>
                                  <w:sdtContent>
                                    <w:r>
                                      <w:t>ISEC</w:t>
                                    </w:r>
                                    <w:r w:rsidRPr="00234FBB">
                                      <w:t xml:space="preserve"> </w:t>
                                    </w:r>
                                    <w:r>
                                      <w:t>325</w:t>
                                    </w:r>
                                  </w:sdtContent>
                                </w:sdt>
                                <w:sdt>
                                  <w:sdtPr>
                                    <w:id w:val="-1736305001"/>
                                    <w:lock w:val="contentLocked"/>
                                    <w:placeholder>
                                      <w:docPart w:val="5AE6C4A622C146BD95C8DAD407C4D6D3"/>
                                    </w:placeholder>
                                  </w:sdtPr>
                                  <w:sdtContent>
                                    <w:r w:rsidRPr="00234FBB">
                                      <w:t>:</w:t>
                                    </w:r>
                                  </w:sdtContent>
                                </w:sdt>
                                <w:r w:rsidRPr="00234FBB">
                                  <w:t xml:space="preserve"> </w:t>
                                </w:r>
                                <w:sdt>
                                  <w:sdtPr>
                                    <w:alias w:val="APA 7 - Course Name "/>
                                    <w:tag w:val="Course Name of Paper"/>
                                    <w:id w:val="-184911171"/>
                                    <w:placeholder>
                                      <w:docPart w:val="5AE6C4A622C146BD95C8DAD407C4D6D3"/>
                                    </w:placeholder>
                                    <w15:color w:val="000000"/>
                                  </w:sdtPr>
                                  <w:sdtContent>
                                    <w:r w:rsidRPr="00234FBB">
                                      <w:t>Comm/Network Security</w:t>
                                    </w:r>
                                  </w:sdtContent>
                                </w:sdt>
                                <w:r w:rsidRPr="00234FBB">
                                  <w:t xml:space="preserve"> </w:t>
                                </w:r>
                              </w:p>
                            </w:sdtContent>
                          </w:sdt>
                          <w:p w14:paraId="1CAD7039" w14:textId="77777777" w:rsidR="00234FBB" w:rsidRPr="00234FBB" w:rsidRDefault="00234FBB" w:rsidP="007F527E">
                            <w:pPr>
                              <w:jc w:val="center"/>
                            </w:pPr>
                            <w:sdt>
                              <w:sdtPr>
                                <w:alias w:val="Professor"/>
                                <w:tag w:val="Professor"/>
                                <w:id w:val="2101056202"/>
                                <w:lock w:val="contentLocked"/>
                                <w:placeholder>
                                  <w:docPart w:val="B315B3D08B124B6AA1BA14BDA821735C"/>
                                </w:placeholder>
                                <w:showingPlcHdr/>
                                <w15:color w:val="000000"/>
                              </w:sdtPr>
                              <w:sdtContent>
                                <w:r w:rsidRPr="00234FBB">
                                  <w:rPr>
                                    <w:rFonts w:cs="Times New Roman"/>
                                    <w:szCs w:val="24"/>
                                  </w:rPr>
                                  <w:t xml:space="preserve">Professor </w:t>
                                </w:r>
                              </w:sdtContent>
                            </w:sdt>
                            <w:sdt>
                              <w:sdtPr>
                                <w:alias w:val="APA 7 - Instructor’s Name"/>
                                <w:tag w:val="Instructor’s Name of Paper"/>
                                <w:id w:val="571093856"/>
                                <w:placeholder>
                                  <w:docPart w:val="5AE6C4A622C146BD95C8DAD407C4D6D3"/>
                                </w:placeholder>
                                <w15:color w:val="000000"/>
                              </w:sdtPr>
                              <w:sdtContent>
                                <w:r w:rsidRPr="00234FBB">
                                  <w:rPr>
                                    <w:rFonts w:cs="Times New Roman"/>
                                  </w:rPr>
                                  <w:t>Rick Rozzell</w:t>
                                </w:r>
                              </w:sdtContent>
                            </w:sdt>
                          </w:p>
                          <w:sdt>
                            <w:sdtPr>
                              <w:alias w:val="APA 7 - Paper Due Date"/>
                              <w:tag w:val="Due Date of Paper"/>
                              <w:id w:val="1423917640"/>
                              <w:placeholder>
                                <w:docPart w:val="5AE6C4A622C146BD95C8DAD407C4D6D3"/>
                              </w:placeholder>
                              <w15:color w:val="000000"/>
                            </w:sdtPr>
                            <w:sdtContent>
                              <w:p w14:paraId="44B6F048" w14:textId="77777777" w:rsidR="00234FBB" w:rsidRPr="00234FBB" w:rsidRDefault="00234FBB" w:rsidP="007F527E">
                                <w:pPr>
                                  <w:jc w:val="center"/>
                                </w:pPr>
                                <w:r>
                                  <w:t>6 / 6 / 2021</w:t>
                                </w:r>
                              </w:p>
                            </w:sdtContent>
                          </w:sdt>
                          <w:p w14:paraId="4165329D" w14:textId="1BD060F7" w:rsidR="00E97C24" w:rsidRDefault="00E97C24" w:rsidP="00234FBB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  <w:p w14:paraId="177D0928" w14:textId="77777777" w:rsidR="00234FBB" w:rsidRDefault="00234FB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62538D32" w14:textId="47770A66" w:rsidR="00E97C24" w:rsidRDefault="00E97C24" w:rsidP="00234FBB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" fillcolor="black [3213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0B5B28E8" w14:textId="77777777" w:rsidR="00234FBB" w:rsidRPr="00234FBB" w:rsidRDefault="00E97C24" w:rsidP="00234FBB">
                            <w:pPr>
                              <w:pStyle w:val="NoSpacing"/>
                              <w:ind w:left="-720" w:right="-744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</w:pP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 xml:space="preserve">Lab 03: Reconnaissance with </w:t>
                            </w:r>
                          </w:p>
                          <w:p w14:paraId="26228C1C" w14:textId="549C4DA2" w:rsidR="00E97C24" w:rsidRPr="00234FBB" w:rsidRDefault="00E97C24" w:rsidP="00234FBB">
                            <w:pPr>
                              <w:pStyle w:val="NoSpacing"/>
                              <w:spacing w:line="360" w:lineRule="auto"/>
                              <w:ind w:left="-720" w:right="-744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</w:pP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>Nmap,</w:t>
                            </w: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 xml:space="preserve">Zenmap, and Masscan </w:t>
                            </w:r>
                          </w:p>
                          <w:p w14:paraId="5B3852A7" w14:textId="77777777" w:rsidR="00E97C24" w:rsidRPr="00234FBB" w:rsidRDefault="00E97C24" w:rsidP="00234FBB">
                            <w:pPr>
                              <w:pStyle w:val="NoSpacing"/>
                              <w:spacing w:line="360" w:lineRule="auto"/>
                              <w:ind w:left="-720" w:right="-744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</w:pP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 xml:space="preserve">&amp; </w:t>
                            </w:r>
                          </w:p>
                          <w:p w14:paraId="03529A3A" w14:textId="77777777" w:rsidR="00234FBB" w:rsidRPr="00234FBB" w:rsidRDefault="00E97C24" w:rsidP="00234FBB">
                            <w:pPr>
                              <w:pStyle w:val="NoSpacing"/>
                              <w:ind w:left="-720" w:right="-744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</w:pP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 xml:space="preserve">Lab 04: Reconnaissance with </w:t>
                            </w:r>
                          </w:p>
                          <w:p w14:paraId="0E9AC95D" w14:textId="1D0FD45C" w:rsidR="00E97C24" w:rsidRPr="00234FBB" w:rsidRDefault="00E97C24" w:rsidP="00234FBB">
                            <w:pPr>
                              <w:pStyle w:val="NoSpacing"/>
                              <w:ind w:left="-720" w:right="-744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</w:pPr>
                            <w:r w:rsidRPr="00234FB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sz w:val="52"/>
                                <w:szCs w:val="52"/>
                              </w:rPr>
                              <w:t>Hping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3B072DD2" w14:textId="1D759673" w:rsidR="00530DD6" w:rsidRDefault="00E97C24" w:rsidP="00530DD6">
          <w:pPr>
            <w:spacing w:after="160" w:line="259" w:lineRule="auto"/>
          </w:pPr>
          <w:r>
            <w:br w:type="page"/>
          </w:r>
        </w:p>
      </w:sdtContent>
    </w:sdt>
    <w:p w14:paraId="6117E348" w14:textId="40DA9958" w:rsidR="00530DD6" w:rsidRDefault="00530DD6" w:rsidP="00794735">
      <w:pPr>
        <w:pStyle w:val="Heading1"/>
      </w:pPr>
      <w:r w:rsidRPr="00E97C24">
        <w:lastRenderedPageBreak/>
        <w:t>Instructions</w:t>
      </w:r>
    </w:p>
    <w:p w14:paraId="6C7719CB" w14:textId="77777777" w:rsidR="00530DD6" w:rsidRPr="00530DD6" w:rsidRDefault="00530DD6" w:rsidP="00530DD6">
      <w:pPr>
        <w:pStyle w:val="BodyTextIndent"/>
      </w:pPr>
      <w:r w:rsidRPr="00530DD6">
        <w:t>Follow the instructions from “Lab 03: Reconnaissance with Nmap, Zenmap, and Masscan” and “Lab 04: Reconnaissance with Hping.”</w:t>
      </w:r>
    </w:p>
    <w:p w14:paraId="45441CF6" w14:textId="229B45C8" w:rsidR="00530DD6" w:rsidRPr="00530DD6" w:rsidRDefault="00530DD6" w:rsidP="00530DD6">
      <w:pPr>
        <w:pStyle w:val="ListParagraph"/>
        <w:numPr>
          <w:ilvl w:val="0"/>
          <w:numId w:val="4"/>
        </w:numPr>
        <w:rPr>
          <w:rFonts w:cs="Times New Roman"/>
          <w:szCs w:val="24"/>
        </w:rPr>
      </w:pPr>
      <w:r w:rsidRPr="00530DD6">
        <w:rPr>
          <w:rFonts w:eastAsia="Times New Roman" w:cs="Times New Roman"/>
          <w:b/>
          <w:bCs/>
          <w:color w:val="4E4E4E"/>
          <w:szCs w:val="24"/>
        </w:rPr>
        <w:t>Note:</w:t>
      </w:r>
      <w:r w:rsidRPr="00530DD6">
        <w:rPr>
          <w:rFonts w:eastAsia="Times New Roman" w:cs="Times New Roman"/>
          <w:color w:val="4E4E4E"/>
          <w:szCs w:val="24"/>
        </w:rPr>
        <w:t xml:space="preserve"> For all of the screenshots in the </w:t>
      </w:r>
      <w:r w:rsidR="004F5492">
        <w:rPr>
          <w:rFonts w:eastAsia="Times New Roman" w:cs="Times New Roman"/>
          <w:color w:val="4E4E4E"/>
          <w:szCs w:val="24"/>
        </w:rPr>
        <w:t>following</w:t>
      </w:r>
      <w:r w:rsidRPr="00530DD6">
        <w:rPr>
          <w:rFonts w:eastAsia="Times New Roman" w:cs="Times New Roman"/>
          <w:color w:val="4E4E4E"/>
          <w:szCs w:val="24"/>
        </w:rPr>
        <w:t xml:space="preserve"> steps, make sure to include the entire browser window to show that you are logged in to Netlab.</w:t>
      </w:r>
    </w:p>
    <w:p w14:paraId="30C2E466" w14:textId="4319865B" w:rsidR="00E97C24" w:rsidRPr="00E97C24" w:rsidRDefault="00530DD6" w:rsidP="00794735">
      <w:pPr>
        <w:pStyle w:val="Heading1"/>
      </w:pPr>
      <w:r>
        <w:t xml:space="preserve">LAB 03: RECONNAISSANCE WITH NMAP, ZENMAP, AND MASSCAN </w:t>
      </w:r>
    </w:p>
    <w:p w14:paraId="45CDBC3C" w14:textId="1FFA1F81" w:rsidR="00E97C24" w:rsidRDefault="00E97C24" w:rsidP="00794735">
      <w:pPr>
        <w:pStyle w:val="Heading2"/>
      </w:pPr>
      <w:r w:rsidRPr="00E97C24">
        <w:t>Lab 03</w:t>
      </w:r>
      <w:r>
        <w:t xml:space="preserve"> -</w:t>
      </w:r>
      <w:r w:rsidRPr="00E97C24">
        <w:t xml:space="preserve"> Section 1</w:t>
      </w:r>
      <w:r>
        <w:t xml:space="preserve"> - </w:t>
      </w:r>
      <w:r w:rsidRPr="00E97C24">
        <w:t xml:space="preserve">Reconnaissance Using Nmap </w:t>
      </w:r>
    </w:p>
    <w:p w14:paraId="6B029A16" w14:textId="0892398B" w:rsidR="00E97C24" w:rsidRPr="00530DD6" w:rsidRDefault="00E97C24" w:rsidP="00E97C24">
      <w:pPr>
        <w:pStyle w:val="ListParagraph"/>
        <w:numPr>
          <w:ilvl w:val="0"/>
          <w:numId w:val="4"/>
        </w:numPr>
        <w:rPr>
          <w:rFonts w:cs="Times New Roman"/>
        </w:rPr>
      </w:pPr>
      <w:r w:rsidRPr="00530DD6">
        <w:rPr>
          <w:rFonts w:eastAsia="Times New Roman" w:cs="Times New Roman"/>
          <w:color w:val="4E4E4E"/>
          <w:szCs w:val="24"/>
        </w:rPr>
        <w:t>C</w:t>
      </w:r>
      <w:r w:rsidRPr="00530DD6">
        <w:rPr>
          <w:rFonts w:eastAsia="Times New Roman" w:cs="Times New Roman"/>
          <w:color w:val="4E4E4E"/>
          <w:szCs w:val="24"/>
        </w:rPr>
        <w:t>apture screenshots of the following:</w:t>
      </w:r>
    </w:p>
    <w:p w14:paraId="5BD966EA" w14:textId="225A06D7" w:rsidR="00E97C24" w:rsidRPr="00804E23" w:rsidRDefault="00E97C24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E97C24">
        <w:rPr>
          <w:rFonts w:eastAsia="Times New Roman"/>
          <w:b/>
          <w:bCs/>
          <w:color w:val="4E4E4E"/>
          <w:szCs w:val="24"/>
        </w:rPr>
        <w:t>Step 11 output</w:t>
      </w:r>
    </w:p>
    <w:p w14:paraId="72C525B8" w14:textId="0490958B" w:rsidR="00740F1B" w:rsidRPr="00E97C24" w:rsidRDefault="00740F1B" w:rsidP="00740F1B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740F1B">
        <w:rPr>
          <w:rFonts w:eastAsia="Times New Roman" w:cs="Times New Roman"/>
          <w:color w:val="4E4E4E"/>
          <w:szCs w:val="24"/>
        </w:rPr>
        <w:drawing>
          <wp:inline distT="0" distB="0" distL="0" distR="0" wp14:anchorId="39C5A407" wp14:editId="0FDACA81">
            <wp:extent cx="6858000" cy="610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0FED" w14:textId="579769BD" w:rsidR="00E97C24" w:rsidRPr="00804E23" w:rsidRDefault="00E97C24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E97C24">
        <w:rPr>
          <w:rFonts w:eastAsia="Times New Roman"/>
          <w:b/>
          <w:bCs/>
          <w:color w:val="4E4E4E"/>
          <w:szCs w:val="24"/>
        </w:rPr>
        <w:t>Step 12 output</w:t>
      </w:r>
    </w:p>
    <w:p w14:paraId="66C05E4F" w14:textId="323A9DE4" w:rsidR="00740F1B" w:rsidRDefault="00EC0DEB" w:rsidP="00EC0DEB">
      <w:pPr>
        <w:shd w:val="clear" w:color="auto" w:fill="FFFFFF"/>
        <w:spacing w:line="240" w:lineRule="auto"/>
        <w:rPr>
          <w:rFonts w:eastAsia="Times New Roman" w:cs="Times New Roman"/>
          <w:color w:val="4E4E4E"/>
          <w:szCs w:val="24"/>
        </w:rPr>
      </w:pPr>
      <w:r w:rsidRPr="00EC0DEB">
        <w:rPr>
          <w:rFonts w:eastAsia="Times New Roman" w:cs="Times New Roman"/>
          <w:color w:val="4E4E4E"/>
          <w:szCs w:val="24"/>
        </w:rPr>
        <w:drawing>
          <wp:inline distT="0" distB="0" distL="0" distR="0" wp14:anchorId="2F8EF20B" wp14:editId="0BB8239B">
            <wp:extent cx="6858000" cy="6394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1098" w14:textId="66A0F416" w:rsidR="00EC0DEB" w:rsidRPr="00E97C24" w:rsidRDefault="00EC0DEB" w:rsidP="00740F1B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EC0DEB">
        <w:rPr>
          <w:rFonts w:eastAsia="Times New Roman" w:cs="Times New Roman"/>
          <w:color w:val="4E4E4E"/>
          <w:szCs w:val="24"/>
        </w:rPr>
        <w:drawing>
          <wp:inline distT="0" distB="0" distL="0" distR="0" wp14:anchorId="47C0D213" wp14:editId="3F766755">
            <wp:extent cx="6858000" cy="2267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93"/>
                    <a:stretch/>
                  </pic:blipFill>
                  <pic:spPr bwMode="auto">
                    <a:xfrm>
                      <a:off x="0" y="0"/>
                      <a:ext cx="6858000" cy="226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0DF76" w14:textId="3C67047E" w:rsidR="00E97C24" w:rsidRPr="00804E23" w:rsidRDefault="00E97C24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E97C24">
        <w:rPr>
          <w:rFonts w:eastAsia="Times New Roman"/>
          <w:b/>
          <w:bCs/>
          <w:color w:val="4E4E4E"/>
          <w:szCs w:val="24"/>
        </w:rPr>
        <w:t>Step 13 output</w:t>
      </w:r>
    </w:p>
    <w:p w14:paraId="57241CBB" w14:textId="1412CAF8" w:rsidR="00EC0DEB" w:rsidRPr="00530DD6" w:rsidRDefault="00EC0DEB" w:rsidP="00EC0DEB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EC0DEB">
        <w:rPr>
          <w:rFonts w:eastAsia="Times New Roman" w:cs="Times New Roman"/>
          <w:color w:val="4E4E4E"/>
          <w:szCs w:val="24"/>
        </w:rPr>
        <w:drawing>
          <wp:inline distT="0" distB="0" distL="0" distR="0" wp14:anchorId="300137B4" wp14:editId="05349D3A">
            <wp:extent cx="6858000" cy="57524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F142" w14:textId="77777777" w:rsidR="00E97C24" w:rsidRDefault="00E97C24" w:rsidP="00794735">
      <w:pPr>
        <w:pStyle w:val="Heading2"/>
      </w:pPr>
      <w:r w:rsidRPr="00E97C24">
        <w:t>Lab 03</w:t>
      </w:r>
      <w:r>
        <w:t xml:space="preserve"> -</w:t>
      </w:r>
      <w:r w:rsidRPr="00E97C24">
        <w:t xml:space="preserve"> Section 2</w:t>
      </w:r>
      <w:r>
        <w:t xml:space="preserve"> -</w:t>
      </w:r>
      <w:r w:rsidRPr="00E97C24">
        <w:t xml:space="preserve"> Using Amap for Reconnaissance</w:t>
      </w:r>
    </w:p>
    <w:p w14:paraId="5F6377EF" w14:textId="4E64125B" w:rsidR="00E97C24" w:rsidRPr="00530DD6" w:rsidRDefault="00E97C24" w:rsidP="00E97C24">
      <w:pPr>
        <w:pStyle w:val="ListParagraph"/>
        <w:numPr>
          <w:ilvl w:val="0"/>
          <w:numId w:val="4"/>
        </w:numPr>
        <w:rPr>
          <w:rFonts w:cs="Times New Roman"/>
        </w:rPr>
      </w:pPr>
      <w:r w:rsidRPr="00530DD6">
        <w:rPr>
          <w:rFonts w:cs="Times New Roman"/>
        </w:rPr>
        <w:t>C</w:t>
      </w:r>
      <w:r w:rsidRPr="00530DD6">
        <w:rPr>
          <w:rFonts w:cs="Times New Roman"/>
        </w:rPr>
        <w:t>apture screenshots of the following:</w:t>
      </w:r>
    </w:p>
    <w:p w14:paraId="5B3027CC" w14:textId="4E8075DD" w:rsidR="00530DD6" w:rsidRPr="00804E23" w:rsidRDefault="00530DD6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E97C24">
        <w:rPr>
          <w:rFonts w:eastAsia="Times New Roman"/>
          <w:b/>
          <w:bCs/>
          <w:color w:val="4E4E4E"/>
          <w:szCs w:val="24"/>
        </w:rPr>
        <w:t>Step 3 output</w:t>
      </w:r>
    </w:p>
    <w:p w14:paraId="3136772D" w14:textId="6772498B" w:rsidR="00EC0DEB" w:rsidRPr="00E97C24" w:rsidRDefault="00EC0DEB" w:rsidP="00EC0DEB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EC0DEB">
        <w:rPr>
          <w:rFonts w:eastAsia="Times New Roman" w:cs="Times New Roman"/>
          <w:color w:val="4E4E4E"/>
          <w:szCs w:val="24"/>
        </w:rPr>
        <w:drawing>
          <wp:inline distT="0" distB="0" distL="0" distR="0" wp14:anchorId="267C3AC1" wp14:editId="3A551B71">
            <wp:extent cx="6858000" cy="5700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B6B7" w14:textId="6E0A835B" w:rsidR="00530DD6" w:rsidRPr="00804E23" w:rsidRDefault="00530DD6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E97C24">
        <w:rPr>
          <w:rFonts w:eastAsia="Times New Roman"/>
          <w:b/>
          <w:bCs/>
          <w:color w:val="4E4E4E"/>
          <w:szCs w:val="24"/>
        </w:rPr>
        <w:t>Step 8 output</w:t>
      </w:r>
    </w:p>
    <w:p w14:paraId="245E3AF0" w14:textId="4393BFAB" w:rsidR="00EC0DEB" w:rsidRPr="00E97C24" w:rsidRDefault="00EC0DEB" w:rsidP="00EC0DEB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EC0DEB">
        <w:rPr>
          <w:rFonts w:eastAsia="Times New Roman" w:cs="Times New Roman"/>
          <w:color w:val="4E4E4E"/>
          <w:szCs w:val="24"/>
        </w:rPr>
        <w:drawing>
          <wp:inline distT="0" distB="0" distL="0" distR="0" wp14:anchorId="162CEA60" wp14:editId="14124496">
            <wp:extent cx="6858000" cy="5349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CF0" w14:textId="1BDDF501" w:rsidR="00E97C24" w:rsidRPr="00794735" w:rsidRDefault="00530DD6" w:rsidP="00794735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794735">
        <w:rPr>
          <w:rFonts w:eastAsia="Times New Roman"/>
          <w:b/>
          <w:bCs/>
          <w:color w:val="4E4E4E"/>
          <w:szCs w:val="24"/>
        </w:rPr>
        <w:t>Step 9 output</w:t>
      </w:r>
    </w:p>
    <w:p w14:paraId="2D0CD7EB" w14:textId="1D5CB17D" w:rsidR="00EC0DEB" w:rsidRPr="00535B51" w:rsidRDefault="00EC0DEB" w:rsidP="00535B51">
      <w:pPr>
        <w:pStyle w:val="Header"/>
        <w:tabs>
          <w:tab w:val="clear" w:pos="4680"/>
          <w:tab w:val="clear" w:pos="9360"/>
        </w:tabs>
        <w:spacing w:line="480" w:lineRule="auto"/>
        <w:rPr>
          <w:rFonts w:cs="Times New Roman"/>
        </w:rPr>
      </w:pPr>
      <w:r w:rsidRPr="00535B51">
        <w:rPr>
          <w:rFonts w:cs="Times New Roman"/>
        </w:rPr>
        <w:drawing>
          <wp:inline distT="0" distB="0" distL="0" distR="0" wp14:anchorId="0811D0B8" wp14:editId="41F0E89A">
            <wp:extent cx="6858000" cy="5718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578" w14:textId="22BD6041" w:rsidR="00530DD6" w:rsidRDefault="00E97C24" w:rsidP="00794735">
      <w:pPr>
        <w:pStyle w:val="Heading2"/>
      </w:pPr>
      <w:r w:rsidRPr="00E97C24">
        <w:t>Lab 03</w:t>
      </w:r>
      <w:r w:rsidR="00530DD6">
        <w:t xml:space="preserve"> - </w:t>
      </w:r>
      <w:r w:rsidRPr="00E97C24">
        <w:t>Section 3</w:t>
      </w:r>
      <w:r w:rsidR="00530DD6">
        <w:t xml:space="preserve"> -</w:t>
      </w:r>
      <w:r w:rsidRPr="00E97C24">
        <w:t xml:space="preserve"> Reconnaissance Using Masscan </w:t>
      </w:r>
    </w:p>
    <w:p w14:paraId="45A762A2" w14:textId="77777777" w:rsidR="00530DD6" w:rsidRPr="00530DD6" w:rsidRDefault="00530DD6" w:rsidP="00530DD6">
      <w:pPr>
        <w:pStyle w:val="ListParagraph"/>
        <w:numPr>
          <w:ilvl w:val="0"/>
          <w:numId w:val="4"/>
        </w:numPr>
        <w:rPr>
          <w:rFonts w:cs="Times New Roman"/>
        </w:rPr>
      </w:pPr>
      <w:r w:rsidRPr="00530DD6">
        <w:rPr>
          <w:rFonts w:cs="Times New Roman"/>
        </w:rPr>
        <w:t>C</w:t>
      </w:r>
      <w:r w:rsidR="00E97C24" w:rsidRPr="00E97C24">
        <w:rPr>
          <w:rFonts w:cs="Times New Roman"/>
        </w:rPr>
        <w:t>apture a screenshot of the following:</w:t>
      </w:r>
    </w:p>
    <w:p w14:paraId="0D3FAB22" w14:textId="231E0D2F" w:rsidR="00E97C24" w:rsidRPr="00804E23" w:rsidRDefault="00E97C24" w:rsidP="00804E23">
      <w:pPr>
        <w:pStyle w:val="Heading3"/>
        <w:numPr>
          <w:ilvl w:val="1"/>
          <w:numId w:val="4"/>
        </w:numPr>
        <w:rPr>
          <w:rFonts w:eastAsia="Times New Roman"/>
          <w:b/>
          <w:bCs/>
          <w:color w:val="4E4E4E"/>
          <w:szCs w:val="24"/>
        </w:rPr>
      </w:pPr>
      <w:r w:rsidRPr="00804E23">
        <w:rPr>
          <w:rFonts w:eastAsia="Times New Roman"/>
          <w:b/>
          <w:bCs/>
          <w:color w:val="4E4E4E"/>
          <w:szCs w:val="24"/>
        </w:rPr>
        <w:t>Step 4 output</w:t>
      </w:r>
    </w:p>
    <w:p w14:paraId="52EC7A2C" w14:textId="11595707" w:rsidR="00535B51" w:rsidRPr="00530DD6" w:rsidRDefault="00535B51" w:rsidP="00535B51">
      <w:pPr>
        <w:shd w:val="clear" w:color="auto" w:fill="FFFFFF"/>
        <w:rPr>
          <w:rFonts w:eastAsia="Times New Roman" w:cs="Times New Roman"/>
          <w:color w:val="4E4E4E"/>
          <w:szCs w:val="24"/>
        </w:rPr>
      </w:pPr>
      <w:r w:rsidRPr="00535B51">
        <w:rPr>
          <w:rFonts w:eastAsia="Times New Roman" w:cs="Times New Roman"/>
          <w:color w:val="4E4E4E"/>
          <w:szCs w:val="24"/>
        </w:rPr>
        <w:drawing>
          <wp:inline distT="0" distB="0" distL="0" distR="0" wp14:anchorId="2B6C612A" wp14:editId="27117CE9">
            <wp:extent cx="6858000" cy="5702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830" w14:textId="5411CAEF" w:rsidR="00530DD6" w:rsidRDefault="00530DD6" w:rsidP="00794735">
      <w:pPr>
        <w:pStyle w:val="Heading1"/>
      </w:pPr>
      <w:r>
        <w:t>Lab 04</w:t>
      </w:r>
      <w:r w:rsidR="00794735">
        <w:t xml:space="preserve">: </w:t>
      </w:r>
      <w:r w:rsidR="00794735">
        <w:t>RECONNAISSANCE WITH HPING</w:t>
      </w:r>
    </w:p>
    <w:p w14:paraId="7CF1A4DA" w14:textId="77777777" w:rsidR="00530DD6" w:rsidRDefault="00E97C24" w:rsidP="00794735">
      <w:pPr>
        <w:pStyle w:val="Heading2"/>
      </w:pPr>
      <w:r w:rsidRPr="00E97C24">
        <w:t>Lab 04</w:t>
      </w:r>
      <w:r w:rsidR="00530DD6">
        <w:t xml:space="preserve"> -</w:t>
      </w:r>
      <w:r w:rsidRPr="00E97C24">
        <w:t xml:space="preserve"> Section 1</w:t>
      </w:r>
      <w:r w:rsidR="00530DD6">
        <w:t xml:space="preserve"> - </w:t>
      </w:r>
      <w:r w:rsidRPr="00E97C24">
        <w:t>Using Hping as an ICMP utility</w:t>
      </w:r>
    </w:p>
    <w:p w14:paraId="446FB5F8" w14:textId="77777777" w:rsidR="00530DD6" w:rsidRPr="00425804" w:rsidRDefault="00530DD6" w:rsidP="00530DD6">
      <w:pPr>
        <w:pStyle w:val="ListParagraph"/>
        <w:numPr>
          <w:ilvl w:val="0"/>
          <w:numId w:val="4"/>
        </w:numPr>
        <w:rPr>
          <w:rFonts w:cs="Times New Roman"/>
        </w:rPr>
      </w:pPr>
      <w:r w:rsidRPr="00425804">
        <w:rPr>
          <w:rFonts w:cs="Times New Roman"/>
        </w:rPr>
        <w:t>C</w:t>
      </w:r>
      <w:r w:rsidR="00E97C24" w:rsidRPr="00E97C24">
        <w:rPr>
          <w:rFonts w:cs="Times New Roman"/>
        </w:rPr>
        <w:t>apture screenshots of the following:</w:t>
      </w:r>
    </w:p>
    <w:p w14:paraId="150F7584" w14:textId="4A602EA5" w:rsidR="00E97C24" w:rsidRPr="00804E23" w:rsidRDefault="00E97C24" w:rsidP="00804E23">
      <w:pPr>
        <w:pStyle w:val="Heading3"/>
        <w:numPr>
          <w:ilvl w:val="1"/>
          <w:numId w:val="19"/>
        </w:numPr>
        <w:rPr>
          <w:b/>
          <w:bCs/>
        </w:rPr>
      </w:pPr>
      <w:r w:rsidRPr="00804E23">
        <w:rPr>
          <w:b/>
          <w:bCs/>
        </w:rPr>
        <w:t>Step 7 output</w:t>
      </w:r>
    </w:p>
    <w:p w14:paraId="66EA3F70" w14:textId="0458D9CC" w:rsidR="005B6F18" w:rsidRPr="005B6F18" w:rsidRDefault="005B6F18" w:rsidP="005B6F18">
      <w:pPr>
        <w:rPr>
          <w:rFonts w:cs="Times New Roman"/>
        </w:rPr>
      </w:pPr>
      <w:r w:rsidRPr="005B6F18">
        <w:rPr>
          <w:rFonts w:cs="Times New Roman"/>
        </w:rPr>
        <w:drawing>
          <wp:inline distT="0" distB="0" distL="0" distR="0" wp14:anchorId="5FA81005" wp14:editId="626DBE21">
            <wp:extent cx="6858000" cy="5688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F397" w14:textId="2723E011" w:rsidR="00E97C24" w:rsidRPr="00804E23" w:rsidRDefault="00E97C24" w:rsidP="00804E23">
      <w:pPr>
        <w:pStyle w:val="Heading3"/>
        <w:numPr>
          <w:ilvl w:val="1"/>
          <w:numId w:val="19"/>
        </w:numPr>
        <w:rPr>
          <w:b/>
          <w:bCs/>
        </w:rPr>
      </w:pPr>
      <w:r w:rsidRPr="00804E23">
        <w:rPr>
          <w:b/>
          <w:bCs/>
        </w:rPr>
        <w:t>Step 8 output</w:t>
      </w:r>
    </w:p>
    <w:p w14:paraId="2657AB1E" w14:textId="6E4FE688" w:rsidR="005B6F18" w:rsidRPr="005B6F18" w:rsidRDefault="005B6F18" w:rsidP="005B6F18">
      <w:pPr>
        <w:rPr>
          <w:rFonts w:eastAsia="Times New Roman" w:cs="Times New Roman"/>
          <w:color w:val="4E4E4E"/>
          <w:szCs w:val="24"/>
        </w:rPr>
      </w:pPr>
      <w:r w:rsidRPr="005B6F18">
        <w:rPr>
          <w:rFonts w:eastAsia="Times New Roman" w:cs="Times New Roman"/>
          <w:color w:val="4E4E4E"/>
          <w:szCs w:val="24"/>
        </w:rPr>
        <w:drawing>
          <wp:inline distT="0" distB="0" distL="0" distR="0" wp14:anchorId="0A4BD8AF" wp14:editId="0E45926D">
            <wp:extent cx="6858000" cy="5669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A8E6" w14:textId="31685F5B" w:rsidR="00E97C24" w:rsidRPr="00804E23" w:rsidRDefault="00E97C24" w:rsidP="00804E23">
      <w:pPr>
        <w:pStyle w:val="Heading3"/>
        <w:numPr>
          <w:ilvl w:val="1"/>
          <w:numId w:val="19"/>
        </w:numPr>
        <w:rPr>
          <w:b/>
          <w:bCs/>
        </w:rPr>
      </w:pPr>
      <w:r w:rsidRPr="00804E23">
        <w:rPr>
          <w:b/>
          <w:bCs/>
        </w:rPr>
        <w:t>Step 9 output</w:t>
      </w:r>
    </w:p>
    <w:p w14:paraId="0C1EFE67" w14:textId="5CF21543" w:rsidR="00E44671" w:rsidRPr="00E44671" w:rsidRDefault="00E44671" w:rsidP="00E44671">
      <w:pPr>
        <w:rPr>
          <w:rFonts w:eastAsia="Times New Roman" w:cs="Times New Roman"/>
          <w:color w:val="4E4E4E"/>
          <w:szCs w:val="24"/>
        </w:rPr>
      </w:pPr>
      <w:r w:rsidRPr="00E44671">
        <w:rPr>
          <w:rFonts w:eastAsia="Times New Roman" w:cs="Times New Roman"/>
          <w:color w:val="4E4E4E"/>
          <w:szCs w:val="24"/>
        </w:rPr>
        <w:drawing>
          <wp:inline distT="0" distB="0" distL="0" distR="0" wp14:anchorId="4E268062" wp14:editId="51E6B3A3">
            <wp:extent cx="6858000" cy="56902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96A9" w14:textId="77777777" w:rsidR="00530DD6" w:rsidRDefault="00E97C24" w:rsidP="00794735">
      <w:pPr>
        <w:pStyle w:val="Heading2"/>
      </w:pPr>
      <w:r w:rsidRPr="00E97C24">
        <w:t>Lab 04</w:t>
      </w:r>
      <w:r w:rsidR="00530DD6">
        <w:t xml:space="preserve"> - </w:t>
      </w:r>
      <w:r w:rsidRPr="00E97C24">
        <w:t>Section 2</w:t>
      </w:r>
      <w:r w:rsidR="00530DD6">
        <w:t xml:space="preserve"> - </w:t>
      </w:r>
      <w:r w:rsidRPr="00E97C24">
        <w:t>Using Hping for Port Scanning</w:t>
      </w:r>
    </w:p>
    <w:p w14:paraId="5C280E05" w14:textId="77777777" w:rsidR="00427E27" w:rsidRDefault="00530DD6" w:rsidP="00427E27">
      <w:pPr>
        <w:pStyle w:val="ListParagraph"/>
        <w:numPr>
          <w:ilvl w:val="0"/>
          <w:numId w:val="4"/>
        </w:numPr>
        <w:rPr>
          <w:rFonts w:cs="Times New Roman"/>
        </w:rPr>
      </w:pPr>
      <w:r w:rsidRPr="00425804">
        <w:rPr>
          <w:rFonts w:cs="Times New Roman"/>
        </w:rPr>
        <w:t>C</w:t>
      </w:r>
      <w:r w:rsidR="00E97C24" w:rsidRPr="00E97C24">
        <w:rPr>
          <w:rFonts w:cs="Times New Roman"/>
        </w:rPr>
        <w:t xml:space="preserve">apture </w:t>
      </w:r>
      <w:r w:rsidR="00E97C24" w:rsidRPr="00E97C24">
        <w:rPr>
          <w:rStyle w:val="Heading3Char"/>
        </w:rPr>
        <w:t>screenshots of the following:</w:t>
      </w:r>
    </w:p>
    <w:p w14:paraId="266C21D3" w14:textId="61823B41" w:rsidR="00E97C24" w:rsidRPr="00804E23" w:rsidRDefault="00E97C24" w:rsidP="00804E23">
      <w:pPr>
        <w:pStyle w:val="ListParagraph"/>
        <w:numPr>
          <w:ilvl w:val="1"/>
          <w:numId w:val="4"/>
        </w:numPr>
        <w:outlineLvl w:val="2"/>
        <w:rPr>
          <w:rFonts w:cs="Times New Roman"/>
          <w:b/>
          <w:bCs/>
        </w:rPr>
      </w:pPr>
      <w:r w:rsidRPr="00804E23">
        <w:rPr>
          <w:rStyle w:val="Heading3Char"/>
          <w:b/>
          <w:bCs/>
        </w:rPr>
        <w:t>Step 5 outpu</w:t>
      </w:r>
      <w:r w:rsidRPr="00804E23">
        <w:rPr>
          <w:b/>
          <w:bCs/>
        </w:rPr>
        <w:t>t </w:t>
      </w:r>
    </w:p>
    <w:p w14:paraId="2D815FDB" w14:textId="3C90FAAE" w:rsidR="00E44671" w:rsidRPr="00E44671" w:rsidRDefault="00E44671" w:rsidP="00E44671">
      <w:pPr>
        <w:rPr>
          <w:rFonts w:eastAsia="Times New Roman" w:cs="Times New Roman"/>
          <w:color w:val="4E4E4E"/>
          <w:szCs w:val="24"/>
        </w:rPr>
      </w:pPr>
      <w:r w:rsidRPr="00E44671">
        <w:rPr>
          <w:rFonts w:eastAsia="Times New Roman" w:cs="Times New Roman"/>
          <w:color w:val="4E4E4E"/>
          <w:szCs w:val="24"/>
        </w:rPr>
        <w:drawing>
          <wp:inline distT="0" distB="0" distL="0" distR="0" wp14:anchorId="20EDC259" wp14:editId="6E10878B">
            <wp:extent cx="6858000" cy="5690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611D" w14:textId="0B2CDFED" w:rsidR="00E97C24" w:rsidRPr="00804E23" w:rsidRDefault="00E97C24" w:rsidP="00804E23">
      <w:pPr>
        <w:pStyle w:val="ListParagraph"/>
        <w:numPr>
          <w:ilvl w:val="1"/>
          <w:numId w:val="4"/>
        </w:numPr>
        <w:outlineLvl w:val="2"/>
        <w:rPr>
          <w:b/>
          <w:bCs/>
        </w:rPr>
      </w:pPr>
      <w:r w:rsidRPr="00804E23">
        <w:rPr>
          <w:b/>
          <w:bCs/>
        </w:rPr>
        <w:t>Step 7 output</w:t>
      </w:r>
    </w:p>
    <w:p w14:paraId="53974776" w14:textId="681E19C5" w:rsidR="00E44671" w:rsidRPr="00E44671" w:rsidRDefault="00E44671" w:rsidP="00E44671">
      <w:pPr>
        <w:rPr>
          <w:rFonts w:eastAsia="Times New Roman" w:cs="Times New Roman"/>
          <w:color w:val="4E4E4E"/>
          <w:szCs w:val="24"/>
        </w:rPr>
      </w:pPr>
      <w:r w:rsidRPr="00E44671">
        <w:rPr>
          <w:rFonts w:eastAsia="Times New Roman" w:cs="Times New Roman"/>
          <w:color w:val="4E4E4E"/>
          <w:szCs w:val="24"/>
        </w:rPr>
        <w:drawing>
          <wp:inline distT="0" distB="0" distL="0" distR="0" wp14:anchorId="65CF88A2" wp14:editId="352B553C">
            <wp:extent cx="6858000" cy="57010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7A0" w14:textId="5A71AA06" w:rsidR="00E97C24" w:rsidRPr="00804E23" w:rsidRDefault="00E97C24" w:rsidP="00804E23">
      <w:pPr>
        <w:pStyle w:val="ListParagraph"/>
        <w:numPr>
          <w:ilvl w:val="1"/>
          <w:numId w:val="4"/>
        </w:numPr>
        <w:outlineLvl w:val="2"/>
        <w:rPr>
          <w:b/>
          <w:bCs/>
        </w:rPr>
      </w:pPr>
      <w:r w:rsidRPr="00804E23">
        <w:rPr>
          <w:b/>
          <w:bCs/>
        </w:rPr>
        <w:t>Step 8 output</w:t>
      </w:r>
    </w:p>
    <w:p w14:paraId="5594901B" w14:textId="60F9C38A" w:rsidR="00E44671" w:rsidRPr="00E44671" w:rsidRDefault="00E44671" w:rsidP="00E44671">
      <w:pPr>
        <w:rPr>
          <w:rFonts w:eastAsia="Times New Roman" w:cs="Times New Roman"/>
          <w:color w:val="4E4E4E"/>
          <w:szCs w:val="24"/>
        </w:rPr>
      </w:pPr>
      <w:r w:rsidRPr="00E44671">
        <w:rPr>
          <w:rFonts w:eastAsia="Times New Roman" w:cs="Times New Roman"/>
          <w:color w:val="4E4E4E"/>
          <w:szCs w:val="24"/>
        </w:rPr>
        <w:drawing>
          <wp:inline distT="0" distB="0" distL="0" distR="0" wp14:anchorId="68CF81BD" wp14:editId="58004211">
            <wp:extent cx="6858000" cy="5710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9BEB" w14:textId="77777777" w:rsidR="00530DD6" w:rsidRDefault="00E97C24" w:rsidP="00794735">
      <w:pPr>
        <w:pStyle w:val="Heading1"/>
      </w:pPr>
      <w:r w:rsidRPr="00E97C24">
        <w:t xml:space="preserve">Summary and Reflection: </w:t>
      </w:r>
    </w:p>
    <w:p w14:paraId="1ECA508C" w14:textId="4FE16D28" w:rsidR="00E97C24" w:rsidRPr="00425804" w:rsidRDefault="00E97C24" w:rsidP="00794735">
      <w:pPr>
        <w:pStyle w:val="Heading2"/>
      </w:pPr>
      <w:r w:rsidRPr="00E97C24">
        <w:t>In a few paragraphs, reflect on what you learned through this lab assignment. Was there anything surprising or unexpected? Was there anything worth investigating further?</w:t>
      </w:r>
    </w:p>
    <w:p w14:paraId="1625702D" w14:textId="428782F7" w:rsidR="00530DD6" w:rsidRDefault="00530DD6" w:rsidP="00530DD6">
      <w:pPr>
        <w:rPr>
          <w:rFonts w:cs="Times New Roman"/>
        </w:rPr>
      </w:pPr>
    </w:p>
    <w:p w14:paraId="774D114F" w14:textId="13A274F9" w:rsidR="00726EB9" w:rsidRDefault="00BA4949" w:rsidP="00726EB9">
      <w:pPr>
        <w:ind w:left="360" w:firstLine="360"/>
      </w:pPr>
      <w:r>
        <w:rPr>
          <w:rFonts w:cs="Times New Roman"/>
        </w:rPr>
        <w:t>Lab</w:t>
      </w:r>
      <w:r w:rsidR="001A29A0">
        <w:rPr>
          <w:rFonts w:cs="Times New Roman"/>
        </w:rPr>
        <w:t>s</w:t>
      </w:r>
      <w:r>
        <w:rPr>
          <w:rFonts w:cs="Times New Roman"/>
        </w:rPr>
        <w:t xml:space="preserve"> 3 and 4 covered </w:t>
      </w:r>
      <w:r>
        <w:t>r</w:t>
      </w:r>
      <w:r w:rsidRPr="00E97C24">
        <w:t>econnaissance</w:t>
      </w:r>
      <w:r>
        <w:t xml:space="preserve"> through </w:t>
      </w:r>
      <w:r w:rsidR="001A29A0">
        <w:t>several tools like</w:t>
      </w:r>
      <w:r>
        <w:t xml:space="preserve"> Nmap, Zenmap, Masscan, and Hping </w:t>
      </w:r>
      <w:r w:rsidR="001A29A0">
        <w:t>provided in</w:t>
      </w:r>
      <w:r>
        <w:t xml:space="preserve"> Kali Linux operating system. </w:t>
      </w:r>
    </w:p>
    <w:p w14:paraId="3A9956A3" w14:textId="09311045" w:rsidR="008F1330" w:rsidRDefault="00BA4949" w:rsidP="008F1330">
      <w:pPr>
        <w:ind w:left="360" w:firstLine="360"/>
      </w:pPr>
      <w:r>
        <w:t xml:space="preserve">Nmap is an </w:t>
      </w:r>
      <w:r w:rsidR="00CA2811">
        <w:t>open-source</w:t>
      </w:r>
      <w:r>
        <w:t xml:space="preserve"> network mapping tool that </w:t>
      </w:r>
      <w:r w:rsidR="001A29A0">
        <w:t>runs</w:t>
      </w:r>
      <w:r w:rsidR="00CA2811">
        <w:t xml:space="preserve"> from the shell command line. Nmap can reconnaissance of open ports for a specific IP address and specify the type of transfer protocol. The downside of Nmap is not</w:t>
      </w:r>
      <w:r w:rsidR="00B763D1">
        <w:t xml:space="preserve"> </w:t>
      </w:r>
      <w:r w:rsidR="00CA2811">
        <w:t>vary stealthy</w:t>
      </w:r>
      <w:r w:rsidR="00B763D1">
        <w:t>. To combat this, they give you the option</w:t>
      </w:r>
      <w:r w:rsidR="00CA2811">
        <w:t xml:space="preserve"> </w:t>
      </w:r>
      <w:r w:rsidR="00B763D1">
        <w:t xml:space="preserve">to </w:t>
      </w:r>
      <w:r w:rsidR="00CA2811">
        <w:t xml:space="preserve">specify </w:t>
      </w:r>
      <w:r w:rsidR="00B763D1">
        <w:t xml:space="preserve">-F to tell Nmap </w:t>
      </w:r>
      <w:r w:rsidR="001A29A0">
        <w:t>only to</w:t>
      </w:r>
      <w:r w:rsidR="00CA2811">
        <w:t xml:space="preserve"> scan the most common ports</w:t>
      </w:r>
      <w:r w:rsidR="00B763D1">
        <w:t xml:space="preserve">. Another option is to attempt to identify the software version being used by the open ports through </w:t>
      </w:r>
      <w:r w:rsidR="001A29A0">
        <w:t>-</w:t>
      </w:r>
      <w:r w:rsidR="00B763D1">
        <w:t>A</w:t>
      </w:r>
      <w:r w:rsidR="001A29A0">
        <w:t xml:space="preserve"> switch command</w:t>
      </w:r>
      <w:r w:rsidR="00B763D1">
        <w:t xml:space="preserve">. </w:t>
      </w:r>
      <w:r w:rsidR="001A29A0">
        <w:t>T</w:t>
      </w:r>
      <w:r w:rsidR="00B763D1">
        <w:t xml:space="preserve">he last thing covered with Nmap is that they provide scripts that automatically scans for common </w:t>
      </w:r>
      <w:r w:rsidR="00B763D1" w:rsidRPr="00B763D1">
        <w:t>vulnerabilities</w:t>
      </w:r>
      <w:r w:rsidR="00B763D1">
        <w:t xml:space="preserve"> to speed up your </w:t>
      </w:r>
      <w:r w:rsidR="00B763D1">
        <w:t>reconnaissance</w:t>
      </w:r>
      <w:r w:rsidR="00B763D1">
        <w:t>.</w:t>
      </w:r>
      <w:r w:rsidR="00726EB9">
        <w:t xml:space="preserve"> </w:t>
      </w:r>
      <w:r w:rsidR="00B763D1">
        <w:t xml:space="preserve">Zenmap is </w:t>
      </w:r>
      <w:r w:rsidR="001A29A0">
        <w:t xml:space="preserve">a </w:t>
      </w:r>
      <w:r w:rsidR="00B763D1">
        <w:t xml:space="preserve">GUI interface for Nmap and thus provides most of the same information. There are a few </w:t>
      </w:r>
      <w:r w:rsidR="001A29A0">
        <w:t>excellent</w:t>
      </w:r>
      <w:r w:rsidR="00B763D1">
        <w:t xml:space="preserve"> features that Zenmap provides. The first is </w:t>
      </w:r>
      <w:r w:rsidR="001A29A0">
        <w:t xml:space="preserve">that </w:t>
      </w:r>
      <w:r w:rsidR="00B763D1">
        <w:t>it can provide a visual repetition of the Topology of the network being scanned. The second is that it provides a clean</w:t>
      </w:r>
      <w:r w:rsidR="001A29A0">
        <w:t>, easy-to-</w:t>
      </w:r>
      <w:r w:rsidR="00B763D1">
        <w:t xml:space="preserve">read output for the commands used in Nmap </w:t>
      </w:r>
      <w:r w:rsidR="00B763D1">
        <w:lastRenderedPageBreak/>
        <w:t>in the shell</w:t>
      </w:r>
      <w:r w:rsidR="00726EB9">
        <w:t xml:space="preserve">. </w:t>
      </w:r>
      <w:r w:rsidR="001A29A0">
        <w:t>L</w:t>
      </w:r>
      <w:r w:rsidR="00726EB9">
        <w:t xml:space="preserve">ike Nmap and Zenmap, </w:t>
      </w:r>
      <w:r w:rsidR="00726EB9">
        <w:t>Masscan</w:t>
      </w:r>
      <w:r w:rsidR="00726EB9">
        <w:t xml:space="preserve"> is also a port scanner for </w:t>
      </w:r>
      <w:r w:rsidR="001A29A0">
        <w:t xml:space="preserve">the </w:t>
      </w:r>
      <w:r w:rsidR="00726EB9">
        <w:t xml:space="preserve">internal network, but its expanses to Internet packet scanning. </w:t>
      </w:r>
      <w:r w:rsidR="00726EB9">
        <w:t>Masscan</w:t>
      </w:r>
      <w:r w:rsidR="00726EB9">
        <w:t xml:space="preserve"> uses </w:t>
      </w:r>
      <w:r w:rsidR="001A29A0">
        <w:t xml:space="preserve">the </w:t>
      </w:r>
      <w:r w:rsidR="00726EB9">
        <w:t xml:space="preserve">TCP SYN technique to scan for internet packets. I would be interested in understanding </w:t>
      </w:r>
      <w:r w:rsidR="00726EB9" w:rsidRPr="00726EB9">
        <w:t>Masscan</w:t>
      </w:r>
      <w:r w:rsidR="00726EB9">
        <w:t xml:space="preserve"> and what more it can do since I have used Nmap and Zenmap before.</w:t>
      </w:r>
    </w:p>
    <w:p w14:paraId="6A8EBD8F" w14:textId="70102C87" w:rsidR="00726EB9" w:rsidRDefault="00726EB9" w:rsidP="008F1330">
      <w:pPr>
        <w:ind w:left="360" w:firstLine="360"/>
      </w:pPr>
      <w:r>
        <w:t>Lab 4 covered Hping</w:t>
      </w:r>
      <w:r w:rsidR="001A29A0">
        <w:t>, a shell command line tool focusing</w:t>
      </w:r>
      <w:r w:rsidR="008F1330">
        <w:t xml:space="preserve"> on TCP/IP packet analyzing. Hping can ping an IP address using </w:t>
      </w:r>
      <w:r w:rsidR="001A29A0">
        <w:t xml:space="preserve">the </w:t>
      </w:r>
      <w:r w:rsidR="008F1330">
        <w:t>specified protocol to see if they are receiving packets for a specific protocol</w:t>
      </w:r>
      <w:r w:rsidR="001A29A0">
        <w:t>,</w:t>
      </w:r>
      <w:r w:rsidR="008F1330">
        <w:t xml:space="preserve"> and a possible connection can be made. Hping also allows for tracing the packet through each hop in the network</w:t>
      </w:r>
      <w:r w:rsidR="001A29A0">
        <w:t>,</w:t>
      </w:r>
      <w:r w:rsidR="008F1330">
        <w:t xml:space="preserve"> </w:t>
      </w:r>
      <w:proofErr w:type="spellStart"/>
      <w:r w:rsidR="008F1330">
        <w:t>know</w:t>
      </w:r>
      <w:proofErr w:type="spellEnd"/>
      <w:r w:rsidR="008F1330">
        <w:t xml:space="preserve"> as tracerouting. When you combine Tcpdump and Hping</w:t>
      </w:r>
      <w:r w:rsidR="004F5492">
        <w:t>,</w:t>
      </w:r>
      <w:r w:rsidR="008F1330">
        <w:t xml:space="preserve"> you get the ability to craft packets to </w:t>
      </w:r>
      <w:r w:rsidR="00C8269D">
        <w:t>target and scan desired ports specifically</w:t>
      </w:r>
      <w:r w:rsidR="008F1330">
        <w:t xml:space="preserve">. This will provide you with </w:t>
      </w:r>
      <w:r w:rsidR="00C8269D">
        <w:t xml:space="preserve">a </w:t>
      </w:r>
      <w:r w:rsidR="008F1330">
        <w:t>flag in the tcpdump t</w:t>
      </w:r>
      <w:r w:rsidR="00C8269D">
        <w:t>o</w:t>
      </w:r>
      <w:r w:rsidR="008F1330">
        <w:t xml:space="preserve"> let you know the type of packet being sent. This </w:t>
      </w:r>
      <w:r w:rsidR="001A29A0">
        <w:t>gives</w:t>
      </w:r>
      <w:r w:rsidR="008F1330">
        <w:t xml:space="preserve"> you an idea of the type of handshake or communication between the target port and </w:t>
      </w:r>
      <w:r w:rsidR="004F5492">
        <w:t>its expectation</w:t>
      </w:r>
      <w:r w:rsidR="008F1330">
        <w:t xml:space="preserve">s. </w:t>
      </w:r>
      <w:proofErr w:type="gramStart"/>
      <w:r w:rsidR="008F1330">
        <w:t>Overall</w:t>
      </w:r>
      <w:proofErr w:type="gramEnd"/>
      <w:r w:rsidR="008F1330">
        <w:t xml:space="preserve"> what was covered in </w:t>
      </w:r>
      <w:r w:rsidR="001A29A0">
        <w:t>these labs</w:t>
      </w:r>
      <w:r w:rsidR="008F1330">
        <w:t xml:space="preserve"> </w:t>
      </w:r>
      <w:r w:rsidR="001A29A0">
        <w:t>did not cover new tools that I have not heard of before</w:t>
      </w:r>
      <w:r w:rsidR="004F5492">
        <w:t>,</w:t>
      </w:r>
      <w:r w:rsidR="001A29A0">
        <w:t xml:space="preserve"> but I was interested in learn</w:t>
      </w:r>
      <w:r w:rsidR="004F5492">
        <w:t>ing</w:t>
      </w:r>
      <w:r w:rsidR="001A29A0">
        <w:t xml:space="preserve"> more about them. </w:t>
      </w:r>
    </w:p>
    <w:p w14:paraId="54144D05" w14:textId="674B4C10" w:rsidR="008F1330" w:rsidRDefault="008F1330" w:rsidP="008F1330">
      <w:r>
        <w:tab/>
      </w:r>
    </w:p>
    <w:p w14:paraId="5F8D6EC1" w14:textId="77777777" w:rsidR="00726EB9" w:rsidRPr="00726EB9" w:rsidRDefault="00726EB9" w:rsidP="00726EB9">
      <w:pPr>
        <w:ind w:left="360" w:firstLine="360"/>
      </w:pPr>
    </w:p>
    <w:p w14:paraId="4F7423E8" w14:textId="35926455" w:rsidR="00530DD6" w:rsidRDefault="00530DD6" w:rsidP="00530DD6"/>
    <w:p w14:paraId="4C1FDDAE" w14:textId="7D883D04" w:rsidR="00530DD6" w:rsidRDefault="00530DD6" w:rsidP="00530DD6"/>
    <w:p w14:paraId="6E99B65D" w14:textId="19F60DFD" w:rsidR="00530DD6" w:rsidRDefault="00530DD6" w:rsidP="00530DD6"/>
    <w:p w14:paraId="0F8374A9" w14:textId="411F3164" w:rsidR="00530DD6" w:rsidRDefault="00530DD6">
      <w:pPr>
        <w:spacing w:after="160" w:line="259" w:lineRule="auto"/>
      </w:pPr>
      <w:r>
        <w:br w:type="page"/>
      </w:r>
    </w:p>
    <w:sdt>
      <w:sdtPr>
        <w:rPr>
          <w:b/>
          <w:bCs/>
        </w:rPr>
        <w:id w:val="1678997525"/>
        <w:lock w:val="contentLocked"/>
        <w:placeholder>
          <w:docPart w:val="7AB2FA644DAB4621B07844ABA07F2765"/>
        </w:placeholder>
        <w:group/>
      </w:sdtPr>
      <w:sdtEndPr>
        <w:rPr>
          <w:b w:val="0"/>
          <w:bCs w:val="0"/>
        </w:rPr>
      </w:sdtEndPr>
      <w:sdtContent>
        <w:sdt>
          <w:sdtPr>
            <w:alias w:val="APA 7 - References"/>
            <w:tag w:val="References of Paper"/>
            <w:id w:val="-101735323"/>
            <w:lock w:val="contentLocked"/>
            <w:placeholder>
              <w:docPart w:val="7AB2FA644DAB4621B07844ABA07F2765"/>
            </w:placeholder>
            <w15:color w:val="000000"/>
          </w:sdtPr>
          <w:sdtContent>
            <w:p w14:paraId="57340EDE" w14:textId="77777777" w:rsidR="00530DD6" w:rsidRPr="00530DD6" w:rsidRDefault="00530DD6" w:rsidP="00530DD6">
              <w:pPr>
                <w:ind w:left="720" w:hanging="720"/>
                <w:jc w:val="center"/>
                <w:outlineLvl w:val="0"/>
              </w:pPr>
              <w:r w:rsidRPr="00530DD6">
                <w:rPr>
                  <w:b/>
                  <w:bCs/>
                </w:rPr>
                <w:t>References</w:t>
              </w:r>
            </w:p>
          </w:sdtContent>
        </w:sdt>
        <w:sdt>
          <w:sdtPr>
            <w:alias w:val="APA 7 - Sources "/>
            <w:tag w:val="Sources of Paper"/>
            <w:id w:val="-248577404"/>
            <w:placeholder>
              <w:docPart w:val="C31E70EEFC9347D9BD8455B62B4561E9"/>
            </w:placeholder>
            <w:showingPlcHdr/>
            <w15:color w:val="000000"/>
          </w:sdtPr>
          <w:sdtContent>
            <w:p w14:paraId="032B4AE5" w14:textId="2635BFA8" w:rsidR="00530DD6" w:rsidRPr="00530DD6" w:rsidRDefault="00726EB9" w:rsidP="00530DD6">
              <w:pPr>
                <w:ind w:left="720" w:hanging="720"/>
              </w:pPr>
              <w:r>
                <w:t xml:space="preserve"> </w:t>
              </w:r>
            </w:p>
          </w:sdtContent>
        </w:sdt>
        <w:p w14:paraId="2EE4EA6A" w14:textId="77777777" w:rsidR="00530DD6" w:rsidRPr="00530DD6" w:rsidRDefault="00530DD6" w:rsidP="00530DD6"/>
      </w:sdtContent>
    </w:sdt>
    <w:p w14:paraId="64B6936E" w14:textId="77777777" w:rsidR="00530DD6" w:rsidRPr="00E97C24" w:rsidRDefault="00530DD6" w:rsidP="00530DD6"/>
    <w:p w14:paraId="6C60B93B" w14:textId="562FE49E" w:rsidR="006C71DA" w:rsidRPr="006C71DA" w:rsidRDefault="006C71DA" w:rsidP="00E97C24"/>
    <w:sectPr w:rsidR="006C71DA" w:rsidRPr="006C71DA" w:rsidSect="00234FBB">
      <w:headerReference w:type="default" r:id="rId21"/>
      <w:footerReference w:type="default" r:id="rId22"/>
      <w:pgSz w:w="12240" w:h="15840"/>
      <w:pgMar w:top="720" w:right="720" w:bottom="720" w:left="720" w:header="288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08F65" w14:textId="77777777" w:rsidR="00A146B2" w:rsidRDefault="00A146B2" w:rsidP="006C71DA">
      <w:pPr>
        <w:spacing w:line="240" w:lineRule="auto"/>
      </w:pPr>
      <w:r>
        <w:separator/>
      </w:r>
    </w:p>
  </w:endnote>
  <w:endnote w:type="continuationSeparator" w:id="0">
    <w:p w14:paraId="1F07B239" w14:textId="77777777" w:rsidR="00A146B2" w:rsidRDefault="00A146B2" w:rsidP="006C71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BC2936" w14:textId="68967A02" w:rsidR="006C71DA" w:rsidRDefault="006C71DA" w:rsidP="006C71DA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F7FFE" w14:textId="77777777" w:rsidR="00A146B2" w:rsidRDefault="00A146B2" w:rsidP="006C71DA">
      <w:pPr>
        <w:spacing w:line="240" w:lineRule="auto"/>
      </w:pPr>
      <w:r>
        <w:separator/>
      </w:r>
    </w:p>
  </w:footnote>
  <w:footnote w:type="continuationSeparator" w:id="0">
    <w:p w14:paraId="08A909A9" w14:textId="77777777" w:rsidR="00A146B2" w:rsidRDefault="00A146B2" w:rsidP="006C71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7FE33" w14:textId="326DB6D9" w:rsidR="006C71DA" w:rsidRDefault="006C71DA" w:rsidP="006C71DA">
    <w:pPr>
      <w:pStyle w:val="Header"/>
      <w:jc w:val="center"/>
      <w:rPr>
        <w:rFonts w:cs="Times New Roman"/>
        <w:b/>
        <w:bCs/>
      </w:rPr>
    </w:pPr>
    <w:r w:rsidRPr="00C532BD">
      <w:rPr>
        <w:rFonts w:cs="Times New Roman"/>
        <w:b/>
        <w:bCs/>
      </w:rPr>
      <w:t xml:space="preserve">( ISEC </w:t>
    </w:r>
    <w:proofErr w:type="gramStart"/>
    <w:r w:rsidRPr="00C532BD">
      <w:rPr>
        <w:rFonts w:cs="Times New Roman"/>
        <w:b/>
        <w:bCs/>
      </w:rPr>
      <w:t>325 )</w:t>
    </w:r>
    <w:proofErr w:type="gramEnd"/>
    <w:r w:rsidRPr="00C532BD">
      <w:rPr>
        <w:rFonts w:cs="Times New Roman"/>
        <w:b/>
        <w:bCs/>
      </w:rPr>
      <w:t xml:space="preserve"> - Comm &amp; Network Security</w:t>
    </w:r>
  </w:p>
  <w:p w14:paraId="360C7FD2" w14:textId="0C017B25" w:rsidR="00234FBB" w:rsidRPr="006C71DA" w:rsidRDefault="00234FBB" w:rsidP="00234FBB">
    <w:pPr>
      <w:pStyle w:val="Header"/>
      <w:spacing w:line="276" w:lineRule="auto"/>
      <w:jc w:val="right"/>
      <w:rPr>
        <w:rFonts w:cs="Times New Roman"/>
      </w:rPr>
    </w:pPr>
    <w:r>
      <w:rPr>
        <w:rFonts w:cs="Times New Roman"/>
        <w:b/>
        <w:bCs/>
      </w:rPr>
      <w:t xml:space="preserve">( </w:t>
    </w:r>
    <w:r w:rsidRPr="00234FBB">
      <w:rPr>
        <w:rFonts w:cs="Times New Roman"/>
        <w:b/>
        <w:bCs/>
      </w:rPr>
      <w:t xml:space="preserve">Page </w:t>
    </w:r>
    <w:r w:rsidRPr="00234FBB">
      <w:rPr>
        <w:rFonts w:cs="Times New Roman"/>
        <w:b/>
        <w:bCs/>
      </w:rPr>
      <w:fldChar w:fldCharType="begin"/>
    </w:r>
    <w:r w:rsidRPr="00234FBB">
      <w:rPr>
        <w:rFonts w:cs="Times New Roman"/>
        <w:b/>
        <w:bCs/>
      </w:rPr>
      <w:instrText xml:space="preserve"> PAGE  \* Arabic  \* MERGEFORMAT </w:instrText>
    </w:r>
    <w:r w:rsidRPr="00234FBB">
      <w:rPr>
        <w:rFonts w:cs="Times New Roman"/>
        <w:b/>
        <w:bCs/>
      </w:rPr>
      <w:fldChar w:fldCharType="separate"/>
    </w:r>
    <w:r w:rsidRPr="00234FBB">
      <w:rPr>
        <w:rFonts w:cs="Times New Roman"/>
        <w:b/>
        <w:bCs/>
        <w:noProof/>
      </w:rPr>
      <w:t>1</w:t>
    </w:r>
    <w:r w:rsidRPr="00234FBB">
      <w:rPr>
        <w:rFonts w:cs="Times New Roman"/>
        <w:b/>
        <w:bCs/>
      </w:rPr>
      <w:fldChar w:fldCharType="end"/>
    </w:r>
    <w:r w:rsidRPr="00234FBB">
      <w:rPr>
        <w:rFonts w:cs="Times New Roman"/>
        <w:b/>
        <w:bCs/>
      </w:rPr>
      <w:t xml:space="preserve"> of </w:t>
    </w:r>
    <w:r w:rsidRPr="00234FBB">
      <w:rPr>
        <w:rFonts w:cs="Times New Roman"/>
        <w:b/>
        <w:bCs/>
      </w:rPr>
      <w:fldChar w:fldCharType="begin"/>
    </w:r>
    <w:r w:rsidRPr="00234FBB">
      <w:rPr>
        <w:rFonts w:cs="Times New Roman"/>
        <w:b/>
        <w:bCs/>
      </w:rPr>
      <w:instrText xml:space="preserve"> NUMPAGES  \* Arabic  \* MERGEFORMAT </w:instrText>
    </w:r>
    <w:r w:rsidRPr="00234FBB">
      <w:rPr>
        <w:rFonts w:cs="Times New Roman"/>
        <w:b/>
        <w:bCs/>
      </w:rPr>
      <w:fldChar w:fldCharType="separate"/>
    </w:r>
    <w:r w:rsidRPr="00234FBB">
      <w:rPr>
        <w:rFonts w:cs="Times New Roman"/>
        <w:b/>
        <w:bCs/>
        <w:noProof/>
      </w:rPr>
      <w:t>2</w:t>
    </w:r>
    <w:r w:rsidRPr="00234FBB">
      <w:rPr>
        <w:rFonts w:cs="Times New Roman"/>
        <w:b/>
        <w:bCs/>
      </w:rPr>
      <w:fldChar w:fldCharType="end"/>
    </w:r>
    <w:r>
      <w:rPr>
        <w:rFonts w:cs="Times New Roman"/>
        <w:b/>
        <w:bCs/>
      </w:rPr>
      <w:t xml:space="preserve"> 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D0886"/>
    <w:multiLevelType w:val="multilevel"/>
    <w:tmpl w:val="BECC170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" w15:restartNumberingAfterBreak="0">
    <w:nsid w:val="15AC1A30"/>
    <w:multiLevelType w:val="hybridMultilevel"/>
    <w:tmpl w:val="C972AFB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6F675B9"/>
    <w:multiLevelType w:val="hybridMultilevel"/>
    <w:tmpl w:val="B162A09E"/>
    <w:lvl w:ilvl="0" w:tplc="4A783926">
      <w:start w:val="1"/>
      <w:numFmt w:val="bullet"/>
      <w:pStyle w:val="Heading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7355C29"/>
    <w:multiLevelType w:val="hybridMultilevel"/>
    <w:tmpl w:val="4AAC2F9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8865EBE"/>
    <w:multiLevelType w:val="hybridMultilevel"/>
    <w:tmpl w:val="C66CA9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BC00F82"/>
    <w:multiLevelType w:val="multilevel"/>
    <w:tmpl w:val="348A1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F318DA"/>
    <w:multiLevelType w:val="hybridMultilevel"/>
    <w:tmpl w:val="5000819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9527A8"/>
    <w:multiLevelType w:val="hybridMultilevel"/>
    <w:tmpl w:val="E9EA5114"/>
    <w:lvl w:ilvl="0" w:tplc="4A7839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7C5159"/>
    <w:multiLevelType w:val="multilevel"/>
    <w:tmpl w:val="1EB2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B653365"/>
    <w:multiLevelType w:val="hybridMultilevel"/>
    <w:tmpl w:val="DD50CEC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C3D2B"/>
    <w:multiLevelType w:val="hybridMultilevel"/>
    <w:tmpl w:val="D904FD68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6973083"/>
    <w:multiLevelType w:val="hybridMultilevel"/>
    <w:tmpl w:val="A454CD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9C79EA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0AC01BE"/>
    <w:multiLevelType w:val="hybridMultilevel"/>
    <w:tmpl w:val="E184003C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3F84D6D"/>
    <w:multiLevelType w:val="hybridMultilevel"/>
    <w:tmpl w:val="4580AC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CC315B"/>
    <w:multiLevelType w:val="hybridMultilevel"/>
    <w:tmpl w:val="557CE82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8D5572D"/>
    <w:multiLevelType w:val="hybridMultilevel"/>
    <w:tmpl w:val="F75C4BF2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D10112B"/>
    <w:multiLevelType w:val="hybridMultilevel"/>
    <w:tmpl w:val="360A767E"/>
    <w:lvl w:ilvl="0" w:tplc="534E5500">
      <w:start w:val="4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3B546D58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642616"/>
    <w:multiLevelType w:val="hybridMultilevel"/>
    <w:tmpl w:val="AF02780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8"/>
    <w:lvlOverride w:ilvl="1">
      <w:lvl w:ilvl="1">
        <w:numFmt w:val="lowerLetter"/>
        <w:lvlText w:val="%2."/>
        <w:lvlJc w:val="left"/>
      </w:lvl>
    </w:lvlOverride>
  </w:num>
  <w:num w:numId="3">
    <w:abstractNumId w:val="16"/>
  </w:num>
  <w:num w:numId="4">
    <w:abstractNumId w:val="2"/>
  </w:num>
  <w:num w:numId="5">
    <w:abstractNumId w:val="17"/>
  </w:num>
  <w:num w:numId="6">
    <w:abstractNumId w:val="4"/>
  </w:num>
  <w:num w:numId="7">
    <w:abstractNumId w:val="11"/>
  </w:num>
  <w:num w:numId="8">
    <w:abstractNumId w:val="5"/>
  </w:num>
  <w:num w:numId="9">
    <w:abstractNumId w:val="0"/>
  </w:num>
  <w:num w:numId="10">
    <w:abstractNumId w:val="11"/>
    <w:lvlOverride w:ilvl="0">
      <w:startOverride w:val="1"/>
    </w:lvlOverride>
  </w:num>
  <w:num w:numId="11">
    <w:abstractNumId w:val="9"/>
  </w:num>
  <w:num w:numId="12">
    <w:abstractNumId w:val="13"/>
  </w:num>
  <w:num w:numId="13">
    <w:abstractNumId w:val="6"/>
  </w:num>
  <w:num w:numId="14">
    <w:abstractNumId w:val="3"/>
  </w:num>
  <w:num w:numId="15">
    <w:abstractNumId w:val="15"/>
  </w:num>
  <w:num w:numId="16">
    <w:abstractNumId w:val="1"/>
  </w:num>
  <w:num w:numId="17">
    <w:abstractNumId w:val="10"/>
  </w:num>
  <w:num w:numId="18">
    <w:abstractNumId w:val="12"/>
  </w:num>
  <w:num w:numId="19">
    <w:abstractNumId w:val="7"/>
  </w:num>
  <w:num w:numId="20">
    <w:abstractNumId w:val="14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czNzEyMDGyMDMwMzNR0lEKTi0uzszPAykwrAUAaR8UkiwAAAA="/>
  </w:docVars>
  <w:rsids>
    <w:rsidRoot w:val="00E97C24"/>
    <w:rsid w:val="00076B9B"/>
    <w:rsid w:val="000A3099"/>
    <w:rsid w:val="001A29A0"/>
    <w:rsid w:val="00234FBB"/>
    <w:rsid w:val="00425804"/>
    <w:rsid w:val="00427E27"/>
    <w:rsid w:val="004F5492"/>
    <w:rsid w:val="00530DD6"/>
    <w:rsid w:val="00535B51"/>
    <w:rsid w:val="005B6F18"/>
    <w:rsid w:val="006C71DA"/>
    <w:rsid w:val="00726EB9"/>
    <w:rsid w:val="00740F1B"/>
    <w:rsid w:val="00794735"/>
    <w:rsid w:val="00804E23"/>
    <w:rsid w:val="008F1330"/>
    <w:rsid w:val="009E6EC7"/>
    <w:rsid w:val="00A146B2"/>
    <w:rsid w:val="00B763D1"/>
    <w:rsid w:val="00BA4949"/>
    <w:rsid w:val="00C8269D"/>
    <w:rsid w:val="00CA2811"/>
    <w:rsid w:val="00CD7EF2"/>
    <w:rsid w:val="00E44671"/>
    <w:rsid w:val="00E97C24"/>
    <w:rsid w:val="00EC0DEB"/>
    <w:rsid w:val="00F3328C"/>
    <w:rsid w:val="00F433BD"/>
    <w:rsid w:val="00F70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4DFA5"/>
  <w15:chartTrackingRefBased/>
  <w15:docId w15:val="{79FCF0D2-2653-4533-967B-6BB78DF4B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PA 7 - Normal"/>
    <w:qFormat/>
    <w:rsid w:val="00E97C24"/>
    <w:pPr>
      <w:spacing w:after="0" w:line="480" w:lineRule="auto"/>
    </w:pPr>
    <w:rPr>
      <w:rFonts w:ascii="Times New Roman" w:hAnsi="Times New Roman"/>
      <w:sz w:val="24"/>
    </w:rPr>
  </w:style>
  <w:style w:type="paragraph" w:styleId="Heading1">
    <w:name w:val="heading 1"/>
    <w:aliases w:val="APA 7 - Heading 1"/>
    <w:basedOn w:val="Normal"/>
    <w:next w:val="Normal"/>
    <w:link w:val="Heading1Char"/>
    <w:autoRedefine/>
    <w:uiPriority w:val="9"/>
    <w:qFormat/>
    <w:rsid w:val="00794735"/>
    <w:pPr>
      <w:spacing w:before="240"/>
      <w:jc w:val="center"/>
      <w:outlineLvl w:val="0"/>
    </w:pPr>
    <w:rPr>
      <w:b/>
      <w:bCs/>
    </w:rPr>
  </w:style>
  <w:style w:type="paragraph" w:styleId="Heading2">
    <w:name w:val="heading 2"/>
    <w:aliases w:val="APA 7 - Heading 2"/>
    <w:basedOn w:val="Normal"/>
    <w:next w:val="Normal"/>
    <w:link w:val="Heading2Char"/>
    <w:autoRedefine/>
    <w:uiPriority w:val="9"/>
    <w:unhideWhenUsed/>
    <w:qFormat/>
    <w:rsid w:val="00794735"/>
    <w:pPr>
      <w:numPr>
        <w:numId w:val="3"/>
      </w:numPr>
      <w:spacing w:line="276" w:lineRule="auto"/>
      <w:outlineLvl w:val="1"/>
    </w:pPr>
    <w:rPr>
      <w:b/>
      <w:bCs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04E23"/>
    <w:pPr>
      <w:numPr>
        <w:numId w:val="4"/>
      </w:numPr>
      <w:outlineLvl w:val="2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APA 7 - Title"/>
    <w:next w:val="Normal"/>
    <w:link w:val="TitleChar"/>
    <w:autoRedefine/>
    <w:uiPriority w:val="10"/>
    <w:qFormat/>
    <w:rsid w:val="00CD7EF2"/>
    <w:pPr>
      <w:spacing w:after="0" w:line="480" w:lineRule="auto"/>
      <w:jc w:val="center"/>
    </w:pPr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character" w:customStyle="1" w:styleId="TitleChar">
    <w:name w:val="Title Char"/>
    <w:aliases w:val="APA 7 - Title Char"/>
    <w:basedOn w:val="DefaultParagraphFont"/>
    <w:link w:val="Title"/>
    <w:uiPriority w:val="10"/>
    <w:rsid w:val="00CD7EF2"/>
    <w:rPr>
      <w:rFonts w:ascii="Times New Roman" w:eastAsiaTheme="majorEastAsia" w:hAnsi="Times New Roman" w:cstheme="majorBidi"/>
      <w:b/>
      <w:spacing w:val="-10"/>
      <w:kern w:val="28"/>
      <w:sz w:val="24"/>
      <w:szCs w:val="56"/>
    </w:rPr>
  </w:style>
  <w:style w:type="paragraph" w:customStyle="1" w:styleId="APA7-NormalTitlePage">
    <w:name w:val="APA 7 - Normal Title Page"/>
    <w:link w:val="APA7-NormalTitlePageChar"/>
    <w:autoRedefine/>
    <w:qFormat/>
    <w:rsid w:val="000A3099"/>
    <w:pPr>
      <w:spacing w:after="0" w:line="480" w:lineRule="auto"/>
      <w:jc w:val="center"/>
    </w:pPr>
    <w:rPr>
      <w:rFonts w:ascii="Times New Roman" w:hAnsi="Times New Roman"/>
      <w:sz w:val="24"/>
    </w:rPr>
  </w:style>
  <w:style w:type="character" w:customStyle="1" w:styleId="APA7-NormalTitlePageChar">
    <w:name w:val="APA 7 - Normal Title Page Char"/>
    <w:basedOn w:val="DefaultParagraphFont"/>
    <w:link w:val="APA7-NormalTitlePage"/>
    <w:rsid w:val="000A3099"/>
    <w:rPr>
      <w:rFonts w:ascii="Times New Roman" w:hAnsi="Times New Roman"/>
      <w:sz w:val="24"/>
    </w:rPr>
  </w:style>
  <w:style w:type="character" w:customStyle="1" w:styleId="Heading1Char">
    <w:name w:val="Heading 1 Char"/>
    <w:aliases w:val="APA 7 - Heading 1 Char"/>
    <w:basedOn w:val="DefaultParagraphFont"/>
    <w:link w:val="Heading1"/>
    <w:uiPriority w:val="9"/>
    <w:rsid w:val="00794735"/>
    <w:rPr>
      <w:rFonts w:ascii="Times New Roman" w:hAnsi="Times New Roman"/>
      <w:b/>
      <w:bCs/>
      <w:sz w:val="24"/>
    </w:rPr>
  </w:style>
  <w:style w:type="character" w:customStyle="1" w:styleId="Heading2Char">
    <w:name w:val="Heading 2 Char"/>
    <w:aliases w:val="APA 7 - Heading 2 Char"/>
    <w:basedOn w:val="DefaultParagraphFont"/>
    <w:link w:val="Heading2"/>
    <w:uiPriority w:val="9"/>
    <w:rsid w:val="00794735"/>
    <w:rPr>
      <w:rFonts w:ascii="Times New Roman" w:hAnsi="Times New Roman"/>
      <w:b/>
      <w:bCs/>
      <w:sz w:val="24"/>
    </w:rPr>
  </w:style>
  <w:style w:type="paragraph" w:customStyle="1" w:styleId="APA7Sources">
    <w:name w:val="APA 7 Sources"/>
    <w:basedOn w:val="Normal"/>
    <w:link w:val="APA7SourcesChar"/>
    <w:autoRedefine/>
    <w:qFormat/>
    <w:rsid w:val="00F3328C"/>
    <w:pPr>
      <w:ind w:left="720" w:hanging="720"/>
    </w:pPr>
  </w:style>
  <w:style w:type="character" w:customStyle="1" w:styleId="APA7SourcesChar">
    <w:name w:val="APA 7 Sources Char"/>
    <w:basedOn w:val="DefaultParagraphFont"/>
    <w:link w:val="APA7Sources"/>
    <w:rsid w:val="00F3328C"/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6C71D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1DA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C71D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1DA"/>
    <w:rPr>
      <w:rFonts w:ascii="Times New Roman" w:hAnsi="Times New Roman"/>
      <w:sz w:val="24"/>
    </w:rPr>
  </w:style>
  <w:style w:type="character" w:styleId="Strong">
    <w:name w:val="Strong"/>
    <w:basedOn w:val="DefaultParagraphFont"/>
    <w:uiPriority w:val="22"/>
    <w:qFormat/>
    <w:rsid w:val="00E97C24"/>
    <w:rPr>
      <w:b/>
      <w:bCs/>
    </w:rPr>
  </w:style>
  <w:style w:type="paragraph" w:styleId="ListParagraph">
    <w:name w:val="List Paragraph"/>
    <w:basedOn w:val="Normal"/>
    <w:uiPriority w:val="34"/>
    <w:qFormat/>
    <w:rsid w:val="00E97C24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E97C24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97C24"/>
    <w:rPr>
      <w:rFonts w:eastAsiaTheme="minorEastAsia"/>
    </w:rPr>
  </w:style>
  <w:style w:type="character" w:styleId="PlaceholderText">
    <w:name w:val="Placeholder Text"/>
    <w:basedOn w:val="DefaultParagraphFont"/>
    <w:uiPriority w:val="99"/>
    <w:semiHidden/>
    <w:rsid w:val="00234FBB"/>
    <w:rPr>
      <w:color w:val="808080"/>
    </w:rPr>
  </w:style>
  <w:style w:type="paragraph" w:styleId="BodyTextIndent">
    <w:name w:val="Body Text Indent"/>
    <w:basedOn w:val="Normal"/>
    <w:link w:val="BodyTextIndentChar"/>
    <w:uiPriority w:val="99"/>
    <w:unhideWhenUsed/>
    <w:rsid w:val="00530DD6"/>
    <w:pPr>
      <w:ind w:left="360"/>
    </w:pPr>
    <w:rPr>
      <w:rFonts w:cs="Times New Roman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530DD6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04E23"/>
    <w:rPr>
      <w:rFonts w:ascii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56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uments\Custom%20Office%20Templates\Notes%20Templet%20-%20(%20ISEC%20325%20)%20-%20Comm%20&amp;%20Network%20Security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A760D40531B4D94A64632791534C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37C816-1B76-48FC-90DA-6E839E2ECB33}"/>
      </w:docPartPr>
      <w:docPartBody>
        <w:p w:rsidR="00000000" w:rsidRDefault="002839DF" w:rsidP="002839DF">
          <w:pPr>
            <w:pStyle w:val="5A760D40531B4D94A64632791534CFFB"/>
          </w:pPr>
          <w:r w:rsidRPr="00774086">
            <w:rPr>
              <w:rStyle w:val="PlaceholderText"/>
            </w:rPr>
            <w:t>[Author]</w:t>
          </w:r>
        </w:p>
      </w:docPartBody>
    </w:docPart>
    <w:docPart>
      <w:docPartPr>
        <w:name w:val="5AE6C4A622C146BD95C8DAD407C4D6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EB6C53-26E3-4794-807A-A3AD3A27EDB6}"/>
      </w:docPartPr>
      <w:docPartBody>
        <w:p w:rsidR="00000000" w:rsidRDefault="002839DF" w:rsidP="002839DF">
          <w:pPr>
            <w:pStyle w:val="5AE6C4A622C146BD95C8DAD407C4D6D3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315B3D08B124B6AA1BA14BDA82173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E8B903-226C-4387-923F-B777A0B482B8}"/>
      </w:docPartPr>
      <w:docPartBody>
        <w:p w:rsidR="00000000" w:rsidRDefault="002839DF" w:rsidP="002839DF">
          <w:pPr>
            <w:pStyle w:val="B315B3D08B124B6AA1BA14BDA821735C1"/>
          </w:pPr>
          <w:r w:rsidRPr="00234FBB">
            <w:rPr>
              <w:rFonts w:cs="Times New Roman"/>
              <w:szCs w:val="24"/>
            </w:rPr>
            <w:t xml:space="preserve">Professor </w:t>
          </w:r>
        </w:p>
      </w:docPartBody>
    </w:docPart>
    <w:docPart>
      <w:docPartPr>
        <w:name w:val="7AB2FA644DAB4621B07844ABA07F27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445536-9271-4482-89B0-0623257F43C7}"/>
      </w:docPartPr>
      <w:docPartBody>
        <w:p w:rsidR="00000000" w:rsidRDefault="002839DF" w:rsidP="002839DF">
          <w:pPr>
            <w:pStyle w:val="7AB2FA644DAB4621B07844ABA07F2765"/>
          </w:pPr>
          <w:r w:rsidRPr="00774086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31E70EEFC9347D9BD8455B62B4561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D614E9-1BC8-40C0-94EC-A239484670BC}"/>
      </w:docPartPr>
      <w:docPartBody>
        <w:p w:rsidR="00000000" w:rsidRDefault="002839DF" w:rsidP="002839DF">
          <w:pPr>
            <w:pStyle w:val="C31E70EEFC9347D9BD8455B62B4561E9"/>
          </w:pPr>
          <w:r>
            <w:t xml:space="preserve"> 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9DF"/>
    <w:rsid w:val="002839DF"/>
    <w:rsid w:val="00F10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39DF"/>
    <w:rPr>
      <w:color w:val="808080"/>
    </w:rPr>
  </w:style>
  <w:style w:type="paragraph" w:customStyle="1" w:styleId="7477F64F427648E091CD3A64D34C6CC8">
    <w:name w:val="7477F64F427648E091CD3A64D34C6CC8"/>
    <w:rsid w:val="002839DF"/>
  </w:style>
  <w:style w:type="paragraph" w:customStyle="1" w:styleId="1F25200AA9214B31A65C11002722CDCE">
    <w:name w:val="1F25200AA9214B31A65C11002722CDCE"/>
    <w:rsid w:val="002839DF"/>
  </w:style>
  <w:style w:type="paragraph" w:customStyle="1" w:styleId="326AE79B399E492F83A6795A7CAB6FDE">
    <w:name w:val="326AE79B399E492F83A6795A7CAB6FDE"/>
    <w:rsid w:val="002839DF"/>
  </w:style>
  <w:style w:type="paragraph" w:customStyle="1" w:styleId="326AE79B399E492F83A6795A7CAB6FDE1">
    <w:name w:val="326AE79B399E492F83A6795A7CAB6FDE1"/>
    <w:rsid w:val="002839DF"/>
    <w:pPr>
      <w:spacing w:after="0" w:line="480" w:lineRule="auto"/>
    </w:pPr>
    <w:rPr>
      <w:rFonts w:ascii="Times New Roman" w:eastAsiaTheme="minorHAnsi" w:hAnsi="Times New Roman"/>
      <w:sz w:val="24"/>
    </w:rPr>
  </w:style>
  <w:style w:type="paragraph" w:customStyle="1" w:styleId="326AE79B399E492F83A6795A7CAB6FDE2">
    <w:name w:val="326AE79B399E492F83A6795A7CAB6FDE2"/>
    <w:rsid w:val="002839DF"/>
    <w:pPr>
      <w:spacing w:after="0" w:line="480" w:lineRule="auto"/>
    </w:pPr>
    <w:rPr>
      <w:rFonts w:ascii="Times New Roman" w:eastAsiaTheme="minorHAnsi" w:hAnsi="Times New Roman"/>
      <w:sz w:val="24"/>
    </w:rPr>
  </w:style>
  <w:style w:type="paragraph" w:customStyle="1" w:styleId="5A760D40531B4D94A64632791534CFFB">
    <w:name w:val="5A760D40531B4D94A64632791534CFFB"/>
    <w:rsid w:val="002839DF"/>
  </w:style>
  <w:style w:type="paragraph" w:customStyle="1" w:styleId="5AE6C4A622C146BD95C8DAD407C4D6D3">
    <w:name w:val="5AE6C4A622C146BD95C8DAD407C4D6D3"/>
    <w:rsid w:val="002839DF"/>
  </w:style>
  <w:style w:type="paragraph" w:customStyle="1" w:styleId="B315B3D08B124B6AA1BA14BDA821735C">
    <w:name w:val="B315B3D08B124B6AA1BA14BDA821735C"/>
    <w:rsid w:val="002839DF"/>
  </w:style>
  <w:style w:type="paragraph" w:customStyle="1" w:styleId="7AB2FA644DAB4621B07844ABA07F2765">
    <w:name w:val="7AB2FA644DAB4621B07844ABA07F2765"/>
    <w:rsid w:val="002839DF"/>
  </w:style>
  <w:style w:type="paragraph" w:customStyle="1" w:styleId="C31E70EEFC9347D9BD8455B62B4561E9">
    <w:name w:val="C31E70EEFC9347D9BD8455B62B4561E9"/>
    <w:rsid w:val="002839DF"/>
  </w:style>
  <w:style w:type="paragraph" w:customStyle="1" w:styleId="B315B3D08B124B6AA1BA14BDA821735C1">
    <w:name w:val="B315B3D08B124B6AA1BA14BDA821735C1"/>
    <w:rsid w:val="002839DF"/>
    <w:pPr>
      <w:spacing w:after="0" w:line="480" w:lineRule="auto"/>
    </w:pPr>
    <w:rPr>
      <w:rFonts w:ascii="Times New Roman" w:eastAsiaTheme="minorHAnsi" w:hAnsi="Times New Roman"/>
      <w:sz w:val="24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Notes Templet - ( ISEC 325 ) - Comm &amp; Network Security</Template>
  <TotalTime>166</TotalTime>
  <Pages>4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03: Reconnaissance with Nmap, Zenmap, and Masscan &amp; Lab 04: Reconnaissance with Hping</vt:lpstr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03: Reconnaissance with Nmap, Zenmap, and Masscan &amp; Lab 04: Reconnaissance with Hping</dc:title>
  <dc:subject/>
  <dc:creator>Marko Shaffer</dc:creator>
  <cp:keywords/>
  <dc:description/>
  <cp:lastModifiedBy>Marko Shaffer</cp:lastModifiedBy>
  <cp:revision>11</cp:revision>
  <dcterms:created xsi:type="dcterms:W3CDTF">2021-06-09T01:03:00Z</dcterms:created>
  <dcterms:modified xsi:type="dcterms:W3CDTF">2021-06-09T04:01:00Z</dcterms:modified>
</cp:coreProperties>
</file>